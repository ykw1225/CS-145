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1F3B713F" w:rsidR="006E0869" w:rsidRDefault="006E0869" w:rsidP="006E0869">
      <w:pPr>
        <w:spacing w:line="360" w:lineRule="auto"/>
      </w:pPr>
      <w:r>
        <w:t>1-</w:t>
      </w:r>
      <w:r w:rsidR="003918E0">
        <w:t>20</w:t>
      </w:r>
      <w:r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136A6578" w:rsidR="006E0869" w:rsidRDefault="00B344EC" w:rsidP="006E0869">
            <w:pPr>
              <w:spacing w:line="480" w:lineRule="auto"/>
              <w:jc w:val="center"/>
            </w:pPr>
            <w:r>
              <w:t>Tile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77777777" w:rsidR="00684CE7" w:rsidRDefault="00684CE7" w:rsidP="006E0869">
            <w:pPr>
              <w:spacing w:line="480" w:lineRule="auto"/>
            </w:pPr>
          </w:p>
          <w:p w14:paraId="30C921C7" w14:textId="4A8E6D04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B344EC">
              <w:t>x</w:t>
            </w:r>
            <w:r>
              <w:t xml:space="preserve">: </w:t>
            </w:r>
            <w:r w:rsidR="00B344EC">
              <w:t>int</w:t>
            </w:r>
          </w:p>
          <w:p w14:paraId="2F21A71C" w14:textId="70C3F1A4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B344EC">
              <w:t>y</w:t>
            </w:r>
            <w:r>
              <w:t>: int</w:t>
            </w:r>
          </w:p>
          <w:p w14:paraId="3914B284" w14:textId="11D0A59D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B344EC">
              <w:t>width</w:t>
            </w:r>
            <w:r>
              <w:t>: int</w:t>
            </w:r>
          </w:p>
          <w:p w14:paraId="6A114785" w14:textId="49E48918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B344EC">
              <w:t>height</w:t>
            </w:r>
            <w:r>
              <w:t xml:space="preserve">: </w:t>
            </w:r>
            <w:r w:rsidR="00B344EC">
              <w:t>int</w:t>
            </w:r>
          </w:p>
          <w:p w14:paraId="2C0D7302" w14:textId="732ECBF8" w:rsidR="006E0869" w:rsidRDefault="006E0869" w:rsidP="006E0869">
            <w:pPr>
              <w:spacing w:line="480" w:lineRule="auto"/>
            </w:pPr>
            <w:r>
              <w:t xml:space="preserve">- </w:t>
            </w:r>
            <w:r w:rsidR="00B344EC">
              <w:t>color</w:t>
            </w:r>
            <w:r>
              <w:t xml:space="preserve">: </w:t>
            </w:r>
            <w:r w:rsidR="00B344EC">
              <w:t>Color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78773F4E" w:rsidR="00684CE7" w:rsidRDefault="00684CE7" w:rsidP="00B21A95">
            <w:pPr>
              <w:spacing w:line="480" w:lineRule="auto"/>
            </w:pPr>
          </w:p>
          <w:p w14:paraId="51F09644" w14:textId="6C849F26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Tile</w:t>
            </w:r>
            <w:r>
              <w:t xml:space="preserve"> (</w:t>
            </w:r>
            <w:r w:rsidR="00B344EC">
              <w:t>int, int, int, int, Color</w:t>
            </w:r>
            <w:r>
              <w:t>)</w:t>
            </w:r>
          </w:p>
          <w:p w14:paraId="15C18972" w14:textId="38A0F2C8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draw</w:t>
            </w:r>
            <w:r>
              <w:t xml:space="preserve"> (</w:t>
            </w:r>
            <w:r w:rsidR="00B344EC">
              <w:t>Graphics)</w:t>
            </w:r>
          </w:p>
          <w:p w14:paraId="3CC28C9E" w14:textId="390CE2E8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getX</w:t>
            </w:r>
            <w:r>
              <w:t xml:space="preserve"> (): </w:t>
            </w:r>
            <w:r w:rsidR="00B344EC">
              <w:t>int</w:t>
            </w:r>
          </w:p>
          <w:p w14:paraId="0E9957B4" w14:textId="0A205B07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getY</w:t>
            </w:r>
            <w:r>
              <w:t xml:space="preserve"> (): </w:t>
            </w:r>
            <w:r w:rsidR="00B344EC">
              <w:t>int</w:t>
            </w:r>
          </w:p>
          <w:p w14:paraId="2BC640C0" w14:textId="56D83D2C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getWidth</w:t>
            </w:r>
            <w:r>
              <w:t xml:space="preserve"> (): int</w:t>
            </w:r>
          </w:p>
          <w:p w14:paraId="6FAECD9B" w14:textId="089ED461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getHeight</w:t>
            </w:r>
            <w:r>
              <w:t xml:space="preserve"> (): int</w:t>
            </w:r>
          </w:p>
          <w:p w14:paraId="20129491" w14:textId="6165AA58" w:rsidR="006E0869" w:rsidRDefault="006E0869" w:rsidP="00B21A95">
            <w:pPr>
              <w:spacing w:line="480" w:lineRule="auto"/>
            </w:pPr>
            <w:r>
              <w:t xml:space="preserve">+ </w:t>
            </w:r>
            <w:r w:rsidR="00B344EC">
              <w:t>getColor</w:t>
            </w:r>
            <w:r>
              <w:t xml:space="preserve"> (): </w:t>
            </w:r>
            <w:r w:rsidR="00B344EC">
              <w:t>Color</w:t>
            </w:r>
          </w:p>
          <w:p w14:paraId="118EB9F3" w14:textId="77777777" w:rsidR="006E0869" w:rsidRDefault="006E0869" w:rsidP="00B344EC">
            <w:pPr>
              <w:spacing w:line="480" w:lineRule="auto"/>
            </w:pPr>
            <w:r>
              <w:t xml:space="preserve">+ </w:t>
            </w:r>
            <w:r w:rsidR="00B344EC">
              <w:t>setX</w:t>
            </w:r>
            <w:r>
              <w:t xml:space="preserve"> (</w:t>
            </w:r>
            <w:r w:rsidR="00B344EC">
              <w:t>int)</w:t>
            </w:r>
          </w:p>
          <w:p w14:paraId="2B806A35" w14:textId="77777777" w:rsidR="00B344EC" w:rsidRDefault="00B344EC" w:rsidP="00B344EC">
            <w:pPr>
              <w:spacing w:line="480" w:lineRule="auto"/>
            </w:pPr>
            <w:r>
              <w:t>+ setY (int)</w:t>
            </w:r>
          </w:p>
          <w:p w14:paraId="03DA4FD4" w14:textId="11C47B31" w:rsidR="00B344EC" w:rsidRDefault="00B344EC" w:rsidP="00B344EC">
            <w:pPr>
              <w:spacing w:line="480" w:lineRule="auto"/>
            </w:pPr>
            <w:r>
              <w:t>+ toString (): String</w:t>
            </w:r>
          </w:p>
        </w:tc>
      </w:tr>
    </w:tbl>
    <w:p w14:paraId="36318533" w14:textId="77777777" w:rsidR="006E0869" w:rsidRDefault="006E0869" w:rsidP="00B21A95">
      <w:pPr>
        <w:spacing w:line="480" w:lineRule="auto"/>
      </w:pPr>
    </w:p>
    <w:p w14:paraId="0352C214" w14:textId="77777777" w:rsidR="00040B5D" w:rsidRDefault="00040B5D" w:rsidP="00B21A95">
      <w:pPr>
        <w:spacing w:line="480" w:lineRule="auto"/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5D" w14:paraId="7D14384E" w14:textId="77777777" w:rsidTr="00040B5D">
        <w:tc>
          <w:tcPr>
            <w:tcW w:w="9350" w:type="dxa"/>
          </w:tcPr>
          <w:p w14:paraId="06797899" w14:textId="3177CA1A" w:rsidR="00040B5D" w:rsidRDefault="00E62799" w:rsidP="00E62799">
            <w:pPr>
              <w:spacing w:line="480" w:lineRule="auto"/>
              <w:jc w:val="center"/>
            </w:pPr>
            <w:r>
              <w:t>TileManager</w:t>
            </w:r>
          </w:p>
        </w:tc>
      </w:tr>
      <w:tr w:rsidR="00040B5D" w14:paraId="074649C0" w14:textId="77777777" w:rsidTr="00040B5D">
        <w:tc>
          <w:tcPr>
            <w:tcW w:w="9350" w:type="dxa"/>
          </w:tcPr>
          <w:p w14:paraId="5B911E5C" w14:textId="77777777" w:rsidR="00040B5D" w:rsidRDefault="00040B5D" w:rsidP="00B21A95">
            <w:pPr>
              <w:spacing w:line="480" w:lineRule="auto"/>
            </w:pPr>
          </w:p>
          <w:p w14:paraId="0BC1076B" w14:textId="5C8EB21E" w:rsidR="00E62799" w:rsidRDefault="00E62799" w:rsidP="00B21A95">
            <w:pPr>
              <w:spacing w:line="480" w:lineRule="auto"/>
            </w:pPr>
            <w:r>
              <w:t>+ tileList: ArrayList</w:t>
            </w:r>
          </w:p>
        </w:tc>
      </w:tr>
      <w:tr w:rsidR="00040B5D" w14:paraId="2FE38341" w14:textId="77777777" w:rsidTr="00040B5D">
        <w:tc>
          <w:tcPr>
            <w:tcW w:w="9350" w:type="dxa"/>
          </w:tcPr>
          <w:p w14:paraId="69540AE7" w14:textId="6F0CF639" w:rsidR="00040B5D" w:rsidRDefault="00040B5D" w:rsidP="00B21A95">
            <w:pPr>
              <w:spacing w:line="480" w:lineRule="auto"/>
            </w:pPr>
          </w:p>
          <w:p w14:paraId="03D95A88" w14:textId="3AC6B707" w:rsidR="00E62799" w:rsidRDefault="00E62799" w:rsidP="00B21A95">
            <w:pPr>
              <w:spacing w:line="480" w:lineRule="auto"/>
            </w:pPr>
            <w:r>
              <w:t xml:space="preserve">+ TileManager </w:t>
            </w:r>
            <w:r>
              <w:rPr>
                <w:rFonts w:hint="eastAsia"/>
              </w:rPr>
              <w:t>()</w:t>
            </w:r>
          </w:p>
          <w:p w14:paraId="74684F40" w14:textId="77777777" w:rsidR="00E62799" w:rsidRDefault="00E62799" w:rsidP="00B21A95">
            <w:pPr>
              <w:spacing w:line="480" w:lineRule="auto"/>
            </w:pPr>
            <w:r>
              <w:t>+ addTile (Tile)</w:t>
            </w:r>
          </w:p>
          <w:p w14:paraId="22AEBBA7" w14:textId="77777777" w:rsidR="00E62799" w:rsidRDefault="00E62799" w:rsidP="00B21A95">
            <w:pPr>
              <w:spacing w:line="480" w:lineRule="auto"/>
            </w:pPr>
            <w:r>
              <w:t>+ drawAll (Graphics)</w:t>
            </w:r>
          </w:p>
          <w:p w14:paraId="54B93E8C" w14:textId="77777777" w:rsidR="00E62799" w:rsidRDefault="00E62799" w:rsidP="00B21A95">
            <w:pPr>
              <w:spacing w:line="480" w:lineRule="auto"/>
            </w:pPr>
            <w:r>
              <w:t>+ raise (int, int)</w:t>
            </w:r>
          </w:p>
          <w:p w14:paraId="6D04A360" w14:textId="77777777" w:rsidR="00E62799" w:rsidRDefault="00E62799" w:rsidP="00B21A95">
            <w:pPr>
              <w:spacing w:line="480" w:lineRule="auto"/>
            </w:pPr>
            <w:r>
              <w:t>+ lower (int, int)</w:t>
            </w:r>
          </w:p>
          <w:p w14:paraId="264E0769" w14:textId="77777777" w:rsidR="00E62799" w:rsidRDefault="00E62799" w:rsidP="00B21A95">
            <w:pPr>
              <w:spacing w:line="480" w:lineRule="auto"/>
            </w:pPr>
            <w:r>
              <w:t>+ delete (int, int)</w:t>
            </w:r>
          </w:p>
          <w:p w14:paraId="4AB711DA" w14:textId="77777777" w:rsidR="00E62799" w:rsidRDefault="00E62799" w:rsidP="00B21A95">
            <w:pPr>
              <w:spacing w:line="480" w:lineRule="auto"/>
            </w:pPr>
            <w:r>
              <w:t>+ deleteAll (int, int)</w:t>
            </w:r>
          </w:p>
          <w:p w14:paraId="2E87EEDE" w14:textId="5F4ED8F3" w:rsidR="00E62799" w:rsidRDefault="00E62799" w:rsidP="00B21A95">
            <w:pPr>
              <w:spacing w:line="480" w:lineRule="auto"/>
            </w:pPr>
            <w:r>
              <w:t>+ shuffle (int, int)</w:t>
            </w:r>
          </w:p>
        </w:tc>
      </w:tr>
    </w:tbl>
    <w:p w14:paraId="4E6C48F0" w14:textId="77777777" w:rsidR="00040B5D" w:rsidRDefault="00040B5D" w:rsidP="00B21A95">
      <w:pPr>
        <w:spacing w:line="480" w:lineRule="auto"/>
      </w:pPr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579FC" w14:textId="77777777" w:rsidR="008E6239" w:rsidRDefault="008E6239" w:rsidP="001C374F">
      <w:r>
        <w:separator/>
      </w:r>
    </w:p>
  </w:endnote>
  <w:endnote w:type="continuationSeparator" w:id="0">
    <w:p w14:paraId="55F486FE" w14:textId="77777777" w:rsidR="008E6239" w:rsidRDefault="008E6239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5CE25" w14:textId="77777777" w:rsidR="008E6239" w:rsidRDefault="008E6239" w:rsidP="001C374F">
      <w:r>
        <w:separator/>
      </w:r>
    </w:p>
  </w:footnote>
  <w:footnote w:type="continuationSeparator" w:id="0">
    <w:p w14:paraId="3D1BD3FF" w14:textId="77777777" w:rsidR="008E6239" w:rsidRDefault="008E6239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320B51"/>
    <w:rsid w:val="0034484B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76151"/>
    <w:rsid w:val="00684CE7"/>
    <w:rsid w:val="006E0869"/>
    <w:rsid w:val="00716089"/>
    <w:rsid w:val="00723C5A"/>
    <w:rsid w:val="00724345"/>
    <w:rsid w:val="00753F42"/>
    <w:rsid w:val="007A075E"/>
    <w:rsid w:val="007C44F4"/>
    <w:rsid w:val="007C4BF7"/>
    <w:rsid w:val="007D09D2"/>
    <w:rsid w:val="008E6239"/>
    <w:rsid w:val="00976464"/>
    <w:rsid w:val="00987A9E"/>
    <w:rsid w:val="009C5038"/>
    <w:rsid w:val="009F3B8E"/>
    <w:rsid w:val="00A13792"/>
    <w:rsid w:val="00A32905"/>
    <w:rsid w:val="00A748D2"/>
    <w:rsid w:val="00AF5A73"/>
    <w:rsid w:val="00B057F6"/>
    <w:rsid w:val="00B21A95"/>
    <w:rsid w:val="00B344EC"/>
    <w:rsid w:val="00B45581"/>
    <w:rsid w:val="00C01D83"/>
    <w:rsid w:val="00CC18AB"/>
    <w:rsid w:val="00CD564A"/>
    <w:rsid w:val="00D25F7F"/>
    <w:rsid w:val="00D3440D"/>
    <w:rsid w:val="00D56EEE"/>
    <w:rsid w:val="00D56F15"/>
    <w:rsid w:val="00DA2E5F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26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5</cp:revision>
  <cp:lastPrinted>2015-01-14T05:45:00Z</cp:lastPrinted>
  <dcterms:created xsi:type="dcterms:W3CDTF">2015-01-21T00:14:00Z</dcterms:created>
  <dcterms:modified xsi:type="dcterms:W3CDTF">2015-01-22T07:26:00Z</dcterms:modified>
</cp:coreProperties>
</file>