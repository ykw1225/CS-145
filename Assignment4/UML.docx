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342FD" w14:textId="77777777" w:rsidR="00645689" w:rsidRDefault="006E0869" w:rsidP="006E0869">
      <w:pPr>
        <w:spacing w:line="360" w:lineRule="auto"/>
      </w:pPr>
      <w:r>
        <w:t>Kit Wong</w:t>
      </w:r>
    </w:p>
    <w:p w14:paraId="38FDDF05" w14:textId="74C3EE95" w:rsidR="006E0869" w:rsidRDefault="00AB1F88" w:rsidP="006E0869">
      <w:pPr>
        <w:spacing w:line="360" w:lineRule="auto"/>
      </w:pPr>
      <w:r>
        <w:t>2</w:t>
      </w:r>
      <w:r w:rsidR="006E0869">
        <w:t>-</w:t>
      </w:r>
      <w:r w:rsidR="00DC2F58">
        <w:t>13</w:t>
      </w:r>
      <w:r w:rsidR="006E0869">
        <w:t>-2015</w:t>
      </w:r>
    </w:p>
    <w:p w14:paraId="7E618713" w14:textId="77777777" w:rsidR="006E0869" w:rsidRDefault="006E0869" w:rsidP="00B21A95">
      <w:pPr>
        <w:spacing w:line="480" w:lineRule="auto"/>
      </w:pPr>
      <w:r>
        <w:t>UML Diagram</w:t>
      </w:r>
    </w:p>
    <w:p w14:paraId="7E87CFF2" w14:textId="77777777" w:rsidR="00684CE7" w:rsidRDefault="00684CE7" w:rsidP="00B21A95">
      <w:pPr>
        <w:spacing w:line="480" w:lineRule="auto"/>
      </w:pPr>
    </w:p>
    <w:p w14:paraId="11E6E958" w14:textId="77777777" w:rsidR="00385C7B" w:rsidRDefault="00385C7B" w:rsidP="00B21A95">
      <w:pPr>
        <w:spacing w:line="480" w:lineRule="auto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0869" w14:paraId="591C104D" w14:textId="77777777" w:rsidTr="00B344EC">
        <w:tc>
          <w:tcPr>
            <w:tcW w:w="9350" w:type="dxa"/>
          </w:tcPr>
          <w:p w14:paraId="3B41746B" w14:textId="62DED98C" w:rsidR="006E0869" w:rsidRDefault="00DC2F58" w:rsidP="006E0869">
            <w:pPr>
              <w:spacing w:line="480" w:lineRule="auto"/>
              <w:jc w:val="center"/>
            </w:pPr>
            <w:r>
              <w:t>AssassinManager</w:t>
            </w:r>
          </w:p>
        </w:tc>
      </w:tr>
      <w:tr w:rsidR="006E0869" w14:paraId="1B01E866" w14:textId="77777777" w:rsidTr="00040B5D">
        <w:tc>
          <w:tcPr>
            <w:tcW w:w="9350" w:type="dxa"/>
          </w:tcPr>
          <w:p w14:paraId="24AA353D" w14:textId="55172B4B" w:rsidR="00684CE7" w:rsidRDefault="00684CE7" w:rsidP="006E0869">
            <w:pPr>
              <w:spacing w:line="480" w:lineRule="auto"/>
            </w:pPr>
          </w:p>
          <w:p w14:paraId="7DD82139" w14:textId="5AD530B1" w:rsidR="00DC2F58" w:rsidRDefault="00AB1F88" w:rsidP="00DC2F58">
            <w:pPr>
              <w:spacing w:line="480" w:lineRule="auto"/>
            </w:pPr>
            <w:r>
              <w:t xml:space="preserve">- </w:t>
            </w:r>
            <w:r w:rsidR="00DC2F58">
              <w:t>killRing: AssassinNode</w:t>
            </w:r>
          </w:p>
          <w:p w14:paraId="13606413" w14:textId="79FF1A23" w:rsidR="00DC2F58" w:rsidRDefault="00DC2F58" w:rsidP="00DC2F58">
            <w:pPr>
              <w:spacing w:line="480" w:lineRule="auto"/>
            </w:pPr>
            <w:r>
              <w:t xml:space="preserve">- graveyard: </w:t>
            </w:r>
            <w:r w:rsidR="00C20CCF">
              <w:t>AssassinNode</w:t>
            </w:r>
            <w:bookmarkStart w:id="0" w:name="_GoBack"/>
            <w:bookmarkEnd w:id="0"/>
          </w:p>
          <w:p w14:paraId="2EBD1FE2" w14:textId="77777777" w:rsidR="00DC2F58" w:rsidRDefault="00DC2F58" w:rsidP="00DC2F58">
            <w:pPr>
              <w:spacing w:line="480" w:lineRule="auto"/>
            </w:pPr>
            <w:r>
              <w:t>- live: int</w:t>
            </w:r>
          </w:p>
          <w:p w14:paraId="2C0D7302" w14:textId="77D00939" w:rsidR="00AB1F88" w:rsidRDefault="00DC2F58" w:rsidP="006E0869">
            <w:pPr>
              <w:spacing w:line="480" w:lineRule="auto"/>
            </w:pPr>
            <w:r>
              <w:t>- dead: int</w:t>
            </w:r>
          </w:p>
        </w:tc>
      </w:tr>
      <w:tr w:rsidR="006E0869" w14:paraId="693520A0" w14:textId="77777777" w:rsidTr="00040B5D">
        <w:tc>
          <w:tcPr>
            <w:tcW w:w="9350" w:type="dxa"/>
          </w:tcPr>
          <w:p w14:paraId="333D4E46" w14:textId="4FFF2A77" w:rsidR="00684CE7" w:rsidRDefault="00684CE7" w:rsidP="00B21A95">
            <w:pPr>
              <w:spacing w:line="480" w:lineRule="auto"/>
            </w:pPr>
          </w:p>
          <w:p w14:paraId="1DD43121" w14:textId="77777777" w:rsidR="00AC35F6" w:rsidRDefault="00AB1F88" w:rsidP="00DC2F58">
            <w:pPr>
              <w:spacing w:line="480" w:lineRule="auto"/>
            </w:pPr>
            <w:r>
              <w:t xml:space="preserve">- </w:t>
            </w:r>
            <w:r w:rsidR="00DC2F58">
              <w:t>sizeCheck(Collection,int)</w:t>
            </w:r>
          </w:p>
          <w:p w14:paraId="4850DBAF" w14:textId="77777777" w:rsidR="00DC2F58" w:rsidRDefault="00DC2F58" w:rsidP="00DC2F58">
            <w:pPr>
              <w:spacing w:line="480" w:lineRule="auto"/>
            </w:pPr>
            <w:r>
              <w:t>+ AssassinManager(ArrayList&lt;String&gt;)</w:t>
            </w:r>
          </w:p>
          <w:p w14:paraId="08E1D53F" w14:textId="77777777" w:rsidR="00DC2F58" w:rsidRDefault="00DC2F58" w:rsidP="00DC2F58">
            <w:pPr>
              <w:spacing w:line="480" w:lineRule="auto"/>
            </w:pPr>
            <w:r>
              <w:t>+ printKillRing()</w:t>
            </w:r>
          </w:p>
          <w:p w14:paraId="5CDDB220" w14:textId="77777777" w:rsidR="00DC2F58" w:rsidRDefault="00DC2F58" w:rsidP="00DC2F58">
            <w:pPr>
              <w:spacing w:line="480" w:lineRule="auto"/>
            </w:pPr>
            <w:r>
              <w:t>+ printGraveyard()</w:t>
            </w:r>
          </w:p>
          <w:p w14:paraId="6C6124CF" w14:textId="77777777" w:rsidR="00DC2F58" w:rsidRDefault="00DC2F58" w:rsidP="00DC2F58">
            <w:pPr>
              <w:spacing w:line="480" w:lineRule="auto"/>
            </w:pPr>
            <w:r>
              <w:t>+ killRingContains(String): boolean</w:t>
            </w:r>
          </w:p>
          <w:p w14:paraId="2EBCD5A6" w14:textId="77777777" w:rsidR="00DC2F58" w:rsidRDefault="00DC2F58" w:rsidP="00DC2F58">
            <w:pPr>
              <w:spacing w:line="480" w:lineRule="auto"/>
            </w:pPr>
            <w:r>
              <w:t>+ graveyardContains(String): boolean</w:t>
            </w:r>
          </w:p>
          <w:p w14:paraId="1668DD51" w14:textId="77777777" w:rsidR="00DC2F58" w:rsidRDefault="00DC2F58" w:rsidP="00DC2F58">
            <w:pPr>
              <w:spacing w:line="480" w:lineRule="auto"/>
            </w:pPr>
            <w:r>
              <w:t>+ isGameOver(): boolean</w:t>
            </w:r>
          </w:p>
          <w:p w14:paraId="27827FB4" w14:textId="77777777" w:rsidR="00DC2F58" w:rsidRDefault="00DC2F58" w:rsidP="00DC2F58">
            <w:pPr>
              <w:spacing w:line="480" w:lineRule="auto"/>
            </w:pPr>
            <w:r>
              <w:t>+ winner(): String</w:t>
            </w:r>
          </w:p>
          <w:p w14:paraId="03DA4FD4" w14:textId="7E4EFBAA" w:rsidR="00DC2F58" w:rsidRDefault="00DC2F58" w:rsidP="00DC2F58">
            <w:pPr>
              <w:spacing w:line="480" w:lineRule="auto"/>
            </w:pPr>
            <w:r>
              <w:t>+ kill(String)</w:t>
            </w:r>
          </w:p>
        </w:tc>
      </w:tr>
    </w:tbl>
    <w:p w14:paraId="4E6C48F0" w14:textId="77777777" w:rsidR="00040B5D" w:rsidRDefault="00040B5D" w:rsidP="00DC2F58">
      <w:pPr>
        <w:spacing w:line="480" w:lineRule="auto"/>
      </w:pPr>
    </w:p>
    <w:sectPr w:rsidR="00040B5D" w:rsidSect="001439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FA215" w14:textId="77777777" w:rsidR="00373711" w:rsidRDefault="00373711" w:rsidP="001C374F">
      <w:r>
        <w:separator/>
      </w:r>
    </w:p>
  </w:endnote>
  <w:endnote w:type="continuationSeparator" w:id="0">
    <w:p w14:paraId="1509C689" w14:textId="77777777" w:rsidR="00373711" w:rsidRDefault="00373711" w:rsidP="001C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1D2FA" w14:textId="77777777" w:rsidR="00373711" w:rsidRDefault="00373711" w:rsidP="001C374F">
      <w:r>
        <w:separator/>
      </w:r>
    </w:p>
  </w:footnote>
  <w:footnote w:type="continuationSeparator" w:id="0">
    <w:p w14:paraId="78E35B76" w14:textId="77777777" w:rsidR="00373711" w:rsidRDefault="00373711" w:rsidP="001C3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6C534" w14:textId="77777777" w:rsidR="007C44F4" w:rsidRPr="00DA2E5F" w:rsidRDefault="007C44F4" w:rsidP="00DA2E5F">
    <w:pPr>
      <w:pStyle w:val="a3"/>
      <w:spacing w:line="360" w:lineRule="auto"/>
      <w:rPr>
        <w:rFonts w:cs="Times New Roman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1569"/>
    <w:multiLevelType w:val="hybridMultilevel"/>
    <w:tmpl w:val="8BCA3C70"/>
    <w:lvl w:ilvl="0" w:tplc="C4BCE25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971B0"/>
    <w:multiLevelType w:val="hybridMultilevel"/>
    <w:tmpl w:val="FEC43E50"/>
    <w:lvl w:ilvl="0" w:tplc="CC3008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33148"/>
    <w:multiLevelType w:val="hybridMultilevel"/>
    <w:tmpl w:val="2CF06314"/>
    <w:lvl w:ilvl="0" w:tplc="3FF4D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418D9"/>
    <w:multiLevelType w:val="hybridMultilevel"/>
    <w:tmpl w:val="2E9EA806"/>
    <w:lvl w:ilvl="0" w:tplc="D9C88A3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668A6"/>
    <w:multiLevelType w:val="hybridMultilevel"/>
    <w:tmpl w:val="DB30413A"/>
    <w:lvl w:ilvl="0" w:tplc="BD0CEB7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40070"/>
    <w:multiLevelType w:val="hybridMultilevel"/>
    <w:tmpl w:val="65CA977C"/>
    <w:lvl w:ilvl="0" w:tplc="3EBC30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E12D0"/>
    <w:multiLevelType w:val="hybridMultilevel"/>
    <w:tmpl w:val="B3B47BD4"/>
    <w:lvl w:ilvl="0" w:tplc="AAD66E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B6B0B"/>
    <w:multiLevelType w:val="hybridMultilevel"/>
    <w:tmpl w:val="16FE56A2"/>
    <w:lvl w:ilvl="0" w:tplc="9098B4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815EE"/>
    <w:multiLevelType w:val="hybridMultilevel"/>
    <w:tmpl w:val="7C4870AC"/>
    <w:lvl w:ilvl="0" w:tplc="B1CA47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661EE"/>
    <w:multiLevelType w:val="hybridMultilevel"/>
    <w:tmpl w:val="E5EE9FC8"/>
    <w:lvl w:ilvl="0" w:tplc="0FACBE6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6F55D6"/>
    <w:multiLevelType w:val="hybridMultilevel"/>
    <w:tmpl w:val="0B62FB7A"/>
    <w:lvl w:ilvl="0" w:tplc="457E67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CD1DB8"/>
    <w:multiLevelType w:val="hybridMultilevel"/>
    <w:tmpl w:val="CD9451BE"/>
    <w:lvl w:ilvl="0" w:tplc="B1F8FF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69"/>
    <w:rsid w:val="000046AE"/>
    <w:rsid w:val="00040B5D"/>
    <w:rsid w:val="00092E7C"/>
    <w:rsid w:val="00143913"/>
    <w:rsid w:val="001C374F"/>
    <w:rsid w:val="00216B40"/>
    <w:rsid w:val="00320B51"/>
    <w:rsid w:val="0034484B"/>
    <w:rsid w:val="00373711"/>
    <w:rsid w:val="00385C7B"/>
    <w:rsid w:val="003918E0"/>
    <w:rsid w:val="003C76DE"/>
    <w:rsid w:val="004407B9"/>
    <w:rsid w:val="00455B38"/>
    <w:rsid w:val="004832E0"/>
    <w:rsid w:val="00497E92"/>
    <w:rsid w:val="004A1E25"/>
    <w:rsid w:val="004A52A6"/>
    <w:rsid w:val="004D292B"/>
    <w:rsid w:val="00525C3B"/>
    <w:rsid w:val="00533053"/>
    <w:rsid w:val="005416F8"/>
    <w:rsid w:val="005463B9"/>
    <w:rsid w:val="00631F67"/>
    <w:rsid w:val="00645689"/>
    <w:rsid w:val="00676151"/>
    <w:rsid w:val="00684CE7"/>
    <w:rsid w:val="006E0869"/>
    <w:rsid w:val="006E27A4"/>
    <w:rsid w:val="00716089"/>
    <w:rsid w:val="00723C5A"/>
    <w:rsid w:val="00724345"/>
    <w:rsid w:val="00753F42"/>
    <w:rsid w:val="007A075E"/>
    <w:rsid w:val="007C44F4"/>
    <w:rsid w:val="007C4BF7"/>
    <w:rsid w:val="007D09D2"/>
    <w:rsid w:val="008E6239"/>
    <w:rsid w:val="00976464"/>
    <w:rsid w:val="00987A9E"/>
    <w:rsid w:val="009C5038"/>
    <w:rsid w:val="009F3B8E"/>
    <w:rsid w:val="00A13792"/>
    <w:rsid w:val="00A32905"/>
    <w:rsid w:val="00A748D2"/>
    <w:rsid w:val="00AB1F88"/>
    <w:rsid w:val="00AC35F6"/>
    <w:rsid w:val="00AF5A73"/>
    <w:rsid w:val="00B057F6"/>
    <w:rsid w:val="00B21A95"/>
    <w:rsid w:val="00B344EC"/>
    <w:rsid w:val="00B45581"/>
    <w:rsid w:val="00C01D83"/>
    <w:rsid w:val="00C20CCF"/>
    <w:rsid w:val="00CC18AB"/>
    <w:rsid w:val="00CD564A"/>
    <w:rsid w:val="00D25F7F"/>
    <w:rsid w:val="00D3440D"/>
    <w:rsid w:val="00D56EEE"/>
    <w:rsid w:val="00D56F15"/>
    <w:rsid w:val="00DA2E5F"/>
    <w:rsid w:val="00DC2F58"/>
    <w:rsid w:val="00DF0203"/>
    <w:rsid w:val="00E42C58"/>
    <w:rsid w:val="00E62799"/>
    <w:rsid w:val="00E9175F"/>
    <w:rsid w:val="00EF61B7"/>
    <w:rsid w:val="00FB44C3"/>
    <w:rsid w:val="00FB7468"/>
    <w:rsid w:val="00F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28A9DBF"/>
  <w15:docId w15:val="{45E5270F-D8E0-436C-B78A-1A8ED644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color w:val="000000" w:themeColor="text1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74F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1C374F"/>
  </w:style>
  <w:style w:type="paragraph" w:styleId="a4">
    <w:name w:val="footer"/>
    <w:basedOn w:val="a"/>
    <w:link w:val="Char0"/>
    <w:uiPriority w:val="99"/>
    <w:unhideWhenUsed/>
    <w:rsid w:val="001C374F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1C374F"/>
  </w:style>
  <w:style w:type="paragraph" w:styleId="a5">
    <w:name w:val="Date"/>
    <w:basedOn w:val="a"/>
    <w:next w:val="a"/>
    <w:link w:val="Char1"/>
    <w:uiPriority w:val="99"/>
    <w:semiHidden/>
    <w:unhideWhenUsed/>
    <w:rsid w:val="006E0869"/>
  </w:style>
  <w:style w:type="character" w:customStyle="1" w:styleId="Char1">
    <w:name w:val="日期 Char"/>
    <w:basedOn w:val="a0"/>
    <w:link w:val="a5"/>
    <w:uiPriority w:val="99"/>
    <w:semiHidden/>
    <w:rsid w:val="006E0869"/>
  </w:style>
  <w:style w:type="table" w:styleId="a6">
    <w:name w:val="Table Grid"/>
    <w:basedOn w:val="a1"/>
    <w:uiPriority w:val="59"/>
    <w:rsid w:val="006E0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E0869"/>
    <w:pPr>
      <w:ind w:left="720"/>
      <w:contextualSpacing/>
    </w:pPr>
  </w:style>
  <w:style w:type="paragraph" w:styleId="a8">
    <w:name w:val="Balloon Text"/>
    <w:basedOn w:val="a"/>
    <w:link w:val="Char2"/>
    <w:uiPriority w:val="99"/>
    <w:semiHidden/>
    <w:unhideWhenUsed/>
    <w:rsid w:val="00D56EEE"/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56EEE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T\Documents\&#33258;&#23450;&#20041;%20Office%20&#27169;&#26495;\Sa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Sample.dotm</Template>
  <TotalTime>78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 River Community College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</dc:creator>
  <cp:lastModifiedBy>' K</cp:lastModifiedBy>
  <cp:revision>9</cp:revision>
  <cp:lastPrinted>2015-01-14T05:45:00Z</cp:lastPrinted>
  <dcterms:created xsi:type="dcterms:W3CDTF">2015-01-21T00:14:00Z</dcterms:created>
  <dcterms:modified xsi:type="dcterms:W3CDTF">2015-02-18T05:04:00Z</dcterms:modified>
</cp:coreProperties>
</file>