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342FD" w14:textId="77777777" w:rsidR="00645689" w:rsidRDefault="006E0869" w:rsidP="006E0869">
      <w:pPr>
        <w:spacing w:line="360" w:lineRule="auto"/>
      </w:pPr>
      <w:r>
        <w:t>Kit Wong</w:t>
      </w:r>
    </w:p>
    <w:p w14:paraId="38FDDF05" w14:textId="77777777" w:rsidR="006E0869" w:rsidRDefault="006E0869" w:rsidP="006E0869">
      <w:pPr>
        <w:spacing w:line="360" w:lineRule="auto"/>
      </w:pPr>
      <w:r>
        <w:t>1-12-2015</w:t>
      </w:r>
    </w:p>
    <w:p w14:paraId="7E618713" w14:textId="77777777" w:rsidR="006E0869" w:rsidRDefault="006E0869" w:rsidP="00B21A95">
      <w:pPr>
        <w:spacing w:line="480" w:lineRule="auto"/>
      </w:pPr>
      <w:r>
        <w:t>UML Diagram</w:t>
      </w:r>
    </w:p>
    <w:p w14:paraId="7E87CFF2" w14:textId="77777777" w:rsidR="00684CE7" w:rsidRDefault="00684CE7" w:rsidP="00B21A95">
      <w:pPr>
        <w:spacing w:line="480" w:lineRule="auto"/>
      </w:pPr>
    </w:p>
    <w:p w14:paraId="11E6E958" w14:textId="77777777" w:rsidR="00385C7B" w:rsidRDefault="00385C7B" w:rsidP="00B21A95">
      <w:pPr>
        <w:spacing w:line="480" w:lineRule="auto"/>
      </w:pP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0869" w14:paraId="591C104D" w14:textId="77777777" w:rsidTr="006E0869">
        <w:tc>
          <w:tcPr>
            <w:tcW w:w="9576" w:type="dxa"/>
          </w:tcPr>
          <w:p w14:paraId="3B41746B" w14:textId="77777777" w:rsidR="006E0869" w:rsidRDefault="006E0869" w:rsidP="006E0869">
            <w:pPr>
              <w:spacing w:line="480" w:lineRule="auto"/>
              <w:jc w:val="center"/>
            </w:pPr>
            <w:r>
              <w:t>LostPuppy</w:t>
            </w:r>
          </w:p>
        </w:tc>
      </w:tr>
      <w:tr w:rsidR="006E0869" w14:paraId="1B01E866" w14:textId="77777777" w:rsidTr="006E0869">
        <w:tc>
          <w:tcPr>
            <w:tcW w:w="9576" w:type="dxa"/>
          </w:tcPr>
          <w:p w14:paraId="24AA353D" w14:textId="77777777" w:rsidR="00684CE7" w:rsidRDefault="00684CE7" w:rsidP="006E0869">
            <w:pPr>
              <w:spacing w:line="480" w:lineRule="auto"/>
            </w:pPr>
          </w:p>
          <w:p w14:paraId="30C921C7" w14:textId="77777777" w:rsidR="006E0869" w:rsidRDefault="006E0869" w:rsidP="006E0869">
            <w:pPr>
              <w:spacing w:line="480" w:lineRule="auto"/>
            </w:pPr>
            <w:r>
              <w:t xml:space="preserve">- </w:t>
            </w:r>
            <w:r w:rsidRPr="006E0869">
              <w:t>hidingPlaces</w:t>
            </w:r>
            <w:r>
              <w:t>: char array</w:t>
            </w:r>
          </w:p>
          <w:p w14:paraId="2F21A71C" w14:textId="77777777" w:rsidR="006E0869" w:rsidRDefault="006E0869" w:rsidP="006E0869">
            <w:pPr>
              <w:spacing w:line="480" w:lineRule="auto"/>
            </w:pPr>
            <w:r>
              <w:t xml:space="preserve">- </w:t>
            </w:r>
            <w:r w:rsidRPr="006E0869">
              <w:t>floorLocation</w:t>
            </w:r>
            <w:r>
              <w:t>: int</w:t>
            </w:r>
          </w:p>
          <w:p w14:paraId="3914B284" w14:textId="77777777" w:rsidR="006E0869" w:rsidRDefault="006E0869" w:rsidP="006E0869">
            <w:pPr>
              <w:spacing w:line="480" w:lineRule="auto"/>
            </w:pPr>
            <w:r>
              <w:t xml:space="preserve">- </w:t>
            </w:r>
            <w:r w:rsidRPr="006E0869">
              <w:t>roomLocation</w:t>
            </w:r>
            <w:r>
              <w:t>: int</w:t>
            </w:r>
          </w:p>
          <w:p w14:paraId="6A114785" w14:textId="77777777" w:rsidR="006E0869" w:rsidRDefault="006E0869" w:rsidP="006E0869">
            <w:pPr>
              <w:spacing w:line="480" w:lineRule="auto"/>
            </w:pPr>
            <w:r>
              <w:t xml:space="preserve">- </w:t>
            </w:r>
            <w:r w:rsidRPr="006E0869">
              <w:t>winner</w:t>
            </w:r>
            <w:r>
              <w:t>: char</w:t>
            </w:r>
          </w:p>
          <w:p w14:paraId="33F1A3CA" w14:textId="77777777" w:rsidR="006E0869" w:rsidRDefault="006E0869" w:rsidP="006E0869">
            <w:pPr>
              <w:spacing w:line="480" w:lineRule="auto"/>
            </w:pPr>
            <w:r>
              <w:t xml:space="preserve">- </w:t>
            </w:r>
            <w:r w:rsidRPr="006E0869">
              <w:t>found</w:t>
            </w:r>
            <w:r>
              <w:t>: boolean</w:t>
            </w:r>
          </w:p>
          <w:p w14:paraId="58255A7E" w14:textId="77777777" w:rsidR="006E0869" w:rsidRDefault="006E0869" w:rsidP="006E0869">
            <w:pPr>
              <w:spacing w:line="480" w:lineRule="auto"/>
            </w:pPr>
            <w:r>
              <w:t xml:space="preserve">- </w:t>
            </w:r>
            <w:r w:rsidRPr="006E0869">
              <w:t>floorSize</w:t>
            </w:r>
            <w:r>
              <w:t>: int</w:t>
            </w:r>
          </w:p>
          <w:p w14:paraId="2C0D7302" w14:textId="77777777" w:rsidR="006E0869" w:rsidRDefault="006E0869" w:rsidP="006E0869">
            <w:pPr>
              <w:spacing w:line="480" w:lineRule="auto"/>
            </w:pPr>
            <w:r>
              <w:t xml:space="preserve">- </w:t>
            </w:r>
            <w:r w:rsidRPr="006E0869">
              <w:t>roomSize</w:t>
            </w:r>
            <w:r>
              <w:t>: int</w:t>
            </w:r>
          </w:p>
        </w:tc>
      </w:tr>
      <w:tr w:rsidR="006E0869" w14:paraId="693520A0" w14:textId="77777777" w:rsidTr="006E0869">
        <w:tc>
          <w:tcPr>
            <w:tcW w:w="9576" w:type="dxa"/>
          </w:tcPr>
          <w:p w14:paraId="333D4E46" w14:textId="77777777" w:rsidR="00684CE7" w:rsidRDefault="00684CE7" w:rsidP="00B21A95">
            <w:pPr>
              <w:spacing w:line="480" w:lineRule="auto"/>
            </w:pPr>
          </w:p>
          <w:p w14:paraId="51F09644" w14:textId="77777777" w:rsidR="006E0869" w:rsidRDefault="006E0869" w:rsidP="00B21A95">
            <w:pPr>
              <w:spacing w:line="480" w:lineRule="auto"/>
            </w:pPr>
            <w:r>
              <w:t>+ LostPuppy (int, int)</w:t>
            </w:r>
          </w:p>
          <w:p w14:paraId="15C18972" w14:textId="77777777" w:rsidR="006E0869" w:rsidRDefault="006E0869" w:rsidP="00B21A95">
            <w:pPr>
              <w:spacing w:line="480" w:lineRule="auto"/>
            </w:pPr>
            <w:r>
              <w:t>+ roomSearchedAlready (int, int): boolean</w:t>
            </w:r>
          </w:p>
          <w:p w14:paraId="3CC28C9E" w14:textId="77777777" w:rsidR="006E0869" w:rsidRDefault="006E0869" w:rsidP="00B21A95">
            <w:pPr>
              <w:spacing w:line="480" w:lineRule="auto"/>
            </w:pPr>
            <w:r>
              <w:t>+ puppyLocation (int, int): boolean</w:t>
            </w:r>
          </w:p>
          <w:p w14:paraId="0E9957B4" w14:textId="77777777" w:rsidR="006E0869" w:rsidRDefault="006E0869" w:rsidP="00B21A95">
            <w:pPr>
              <w:spacing w:line="480" w:lineRule="auto"/>
            </w:pPr>
            <w:r>
              <w:t>+ indicesOK (int, int): boolean</w:t>
            </w:r>
          </w:p>
          <w:p w14:paraId="2BC640C0" w14:textId="77777777" w:rsidR="006E0869" w:rsidRDefault="006E0869" w:rsidP="00B21A95">
            <w:pPr>
              <w:spacing w:line="480" w:lineRule="auto"/>
            </w:pPr>
            <w:r>
              <w:t>+ numberOfFloors (): int</w:t>
            </w:r>
          </w:p>
          <w:p w14:paraId="6FAECD9B" w14:textId="77777777" w:rsidR="006E0869" w:rsidRDefault="006E0869" w:rsidP="00B21A95">
            <w:pPr>
              <w:spacing w:line="480" w:lineRule="auto"/>
            </w:pPr>
            <w:r>
              <w:t>+ numberOfRooms (): int</w:t>
            </w:r>
          </w:p>
          <w:p w14:paraId="20129491" w14:textId="77777777" w:rsidR="006E0869" w:rsidRDefault="006E0869" w:rsidP="00B21A95">
            <w:pPr>
              <w:spacing w:line="480" w:lineRule="auto"/>
            </w:pPr>
            <w:r>
              <w:t>+ searchRoom (int, int, char): boolean</w:t>
            </w:r>
          </w:p>
          <w:p w14:paraId="03DA4FD4" w14:textId="77777777" w:rsidR="006E0869" w:rsidRDefault="006E0869" w:rsidP="00B21A95">
            <w:pPr>
              <w:spacing w:line="480" w:lineRule="auto"/>
            </w:pPr>
            <w:r>
              <w:t>+ toString (): String</w:t>
            </w:r>
          </w:p>
        </w:tc>
      </w:tr>
    </w:tbl>
    <w:p w14:paraId="36318533" w14:textId="77777777" w:rsidR="006E0869" w:rsidRDefault="006E0869" w:rsidP="00B21A95">
      <w:pPr>
        <w:spacing w:line="480" w:lineRule="auto"/>
      </w:pPr>
    </w:p>
    <w:sectPr w:rsidR="006E0869" w:rsidSect="001439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821283" w14:textId="77777777" w:rsidR="006E0869" w:rsidRDefault="006E0869" w:rsidP="001C374F">
      <w:r>
        <w:separator/>
      </w:r>
    </w:p>
  </w:endnote>
  <w:endnote w:type="continuationSeparator" w:id="0">
    <w:p w14:paraId="190B76CE" w14:textId="77777777" w:rsidR="006E0869" w:rsidRDefault="006E0869" w:rsidP="001C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0FC7E" w14:textId="77777777" w:rsidR="006E0869" w:rsidRDefault="006E0869" w:rsidP="001C374F">
      <w:r>
        <w:separator/>
      </w:r>
    </w:p>
  </w:footnote>
  <w:footnote w:type="continuationSeparator" w:id="0">
    <w:p w14:paraId="58D146E2" w14:textId="77777777" w:rsidR="006E0869" w:rsidRDefault="006E0869" w:rsidP="001C3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6C534" w14:textId="77777777" w:rsidR="007C44F4" w:rsidRPr="00DA2E5F" w:rsidRDefault="007C44F4" w:rsidP="00DA2E5F">
    <w:pPr>
      <w:pStyle w:val="a3"/>
      <w:spacing w:line="360" w:lineRule="auto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668A6"/>
    <w:multiLevelType w:val="hybridMultilevel"/>
    <w:tmpl w:val="DB30413A"/>
    <w:lvl w:ilvl="0" w:tplc="BD0CEB7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E12D0"/>
    <w:multiLevelType w:val="hybridMultilevel"/>
    <w:tmpl w:val="B3B47BD4"/>
    <w:lvl w:ilvl="0" w:tplc="AAD66E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661EE"/>
    <w:multiLevelType w:val="hybridMultilevel"/>
    <w:tmpl w:val="E5EE9FC8"/>
    <w:lvl w:ilvl="0" w:tplc="0FACBE6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69"/>
    <w:rsid w:val="000046AE"/>
    <w:rsid w:val="00092E7C"/>
    <w:rsid w:val="00143913"/>
    <w:rsid w:val="001C374F"/>
    <w:rsid w:val="00216B40"/>
    <w:rsid w:val="00320B51"/>
    <w:rsid w:val="0034484B"/>
    <w:rsid w:val="00385C7B"/>
    <w:rsid w:val="003C76DE"/>
    <w:rsid w:val="004407B9"/>
    <w:rsid w:val="00455B38"/>
    <w:rsid w:val="004832E0"/>
    <w:rsid w:val="00497E92"/>
    <w:rsid w:val="004A1E25"/>
    <w:rsid w:val="004A52A6"/>
    <w:rsid w:val="004D292B"/>
    <w:rsid w:val="00533053"/>
    <w:rsid w:val="005416F8"/>
    <w:rsid w:val="005463B9"/>
    <w:rsid w:val="00631F67"/>
    <w:rsid w:val="00645689"/>
    <w:rsid w:val="00676151"/>
    <w:rsid w:val="00684CE7"/>
    <w:rsid w:val="006E0869"/>
    <w:rsid w:val="00716089"/>
    <w:rsid w:val="00723C5A"/>
    <w:rsid w:val="00724345"/>
    <w:rsid w:val="00753F42"/>
    <w:rsid w:val="007A075E"/>
    <w:rsid w:val="007C44F4"/>
    <w:rsid w:val="007C4BF7"/>
    <w:rsid w:val="007D09D2"/>
    <w:rsid w:val="00976464"/>
    <w:rsid w:val="00987A9E"/>
    <w:rsid w:val="009C5038"/>
    <w:rsid w:val="009F3B8E"/>
    <w:rsid w:val="00A13792"/>
    <w:rsid w:val="00A748D2"/>
    <w:rsid w:val="00AF5A73"/>
    <w:rsid w:val="00B057F6"/>
    <w:rsid w:val="00B21A95"/>
    <w:rsid w:val="00B45581"/>
    <w:rsid w:val="00C01D83"/>
    <w:rsid w:val="00CD564A"/>
    <w:rsid w:val="00D25F7F"/>
    <w:rsid w:val="00D3440D"/>
    <w:rsid w:val="00D56EEE"/>
    <w:rsid w:val="00D56F15"/>
    <w:rsid w:val="00DA2E5F"/>
    <w:rsid w:val="00DF0203"/>
    <w:rsid w:val="00E42C58"/>
    <w:rsid w:val="00E9175F"/>
    <w:rsid w:val="00EF61B7"/>
    <w:rsid w:val="00FB44C3"/>
    <w:rsid w:val="00FB7468"/>
    <w:rsid w:val="00F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A9DBF"/>
  <w15:docId w15:val="{45E5270F-D8E0-436C-B78A-1A8ED644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 w:themeColor="text1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rsid w:val="001C374F"/>
  </w:style>
  <w:style w:type="paragraph" w:styleId="a4">
    <w:name w:val="footer"/>
    <w:basedOn w:val="a"/>
    <w:link w:val="Char0"/>
    <w:uiPriority w:val="99"/>
    <w:unhideWhenUsed/>
    <w:rsid w:val="001C374F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rsid w:val="001C374F"/>
  </w:style>
  <w:style w:type="paragraph" w:styleId="a5">
    <w:name w:val="Date"/>
    <w:basedOn w:val="a"/>
    <w:next w:val="a"/>
    <w:link w:val="Char1"/>
    <w:uiPriority w:val="99"/>
    <w:semiHidden/>
    <w:unhideWhenUsed/>
    <w:rsid w:val="006E0869"/>
  </w:style>
  <w:style w:type="character" w:customStyle="1" w:styleId="Char1">
    <w:name w:val="日期 Char"/>
    <w:basedOn w:val="a0"/>
    <w:link w:val="a5"/>
    <w:uiPriority w:val="99"/>
    <w:semiHidden/>
    <w:rsid w:val="006E0869"/>
  </w:style>
  <w:style w:type="table" w:styleId="a6">
    <w:name w:val="Table Grid"/>
    <w:basedOn w:val="a1"/>
    <w:uiPriority w:val="59"/>
    <w:rsid w:val="006E0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E0869"/>
    <w:pPr>
      <w:ind w:left="720"/>
      <w:contextualSpacing/>
    </w:pPr>
  </w:style>
  <w:style w:type="paragraph" w:styleId="a8">
    <w:name w:val="Balloon Text"/>
    <w:basedOn w:val="a"/>
    <w:link w:val="Char2"/>
    <w:uiPriority w:val="99"/>
    <w:semiHidden/>
    <w:unhideWhenUsed/>
    <w:rsid w:val="00D56EEE"/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56EE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T\Documents\&#33258;&#23450;&#20041;%20Office%20&#27169;&#26495;\Sampl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Sample.dotm</Template>
  <TotalTime>23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River Community College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</dc:creator>
  <cp:lastModifiedBy>KIT</cp:lastModifiedBy>
  <cp:revision>2</cp:revision>
  <cp:lastPrinted>2015-01-14T05:45:00Z</cp:lastPrinted>
  <dcterms:created xsi:type="dcterms:W3CDTF">2015-01-14T05:05:00Z</dcterms:created>
  <dcterms:modified xsi:type="dcterms:W3CDTF">2015-01-14T05:46:00Z</dcterms:modified>
</cp:coreProperties>
</file>