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342FD" w14:textId="77777777" w:rsidR="00645689" w:rsidRDefault="006E0869" w:rsidP="006E0869">
      <w:pPr>
        <w:spacing w:line="360" w:lineRule="auto"/>
      </w:pPr>
      <w:r>
        <w:t>Kit Wong</w:t>
      </w:r>
    </w:p>
    <w:p w14:paraId="38FDDF05" w14:textId="623359AE" w:rsidR="006E0869" w:rsidRDefault="00AB1F88" w:rsidP="006E0869">
      <w:pPr>
        <w:spacing w:line="360" w:lineRule="auto"/>
      </w:pPr>
      <w:r>
        <w:t>2</w:t>
      </w:r>
      <w:r w:rsidR="006E0869">
        <w:t>-</w:t>
      </w:r>
      <w:r>
        <w:t>7</w:t>
      </w:r>
      <w:r w:rsidR="006E0869">
        <w:t>-2015</w:t>
      </w:r>
    </w:p>
    <w:p w14:paraId="7E618713" w14:textId="77777777" w:rsidR="006E0869" w:rsidRDefault="006E0869" w:rsidP="00B21A95">
      <w:pPr>
        <w:spacing w:line="480" w:lineRule="auto"/>
      </w:pPr>
      <w:r>
        <w:t>UML Diagram</w:t>
      </w:r>
    </w:p>
    <w:p w14:paraId="7E87CFF2" w14:textId="77777777" w:rsidR="00684CE7" w:rsidRDefault="00684CE7" w:rsidP="00B21A95">
      <w:pPr>
        <w:spacing w:line="480" w:lineRule="auto"/>
      </w:pPr>
    </w:p>
    <w:p w14:paraId="11E6E958" w14:textId="77777777" w:rsidR="00385C7B" w:rsidRDefault="00385C7B" w:rsidP="00B21A95">
      <w:pPr>
        <w:spacing w:line="48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869" w14:paraId="591C104D" w14:textId="77777777" w:rsidTr="00B344EC">
        <w:tc>
          <w:tcPr>
            <w:tcW w:w="9350" w:type="dxa"/>
          </w:tcPr>
          <w:p w14:paraId="3B41746B" w14:textId="09162E4E" w:rsidR="006E0869" w:rsidRDefault="00AB1F88" w:rsidP="006E0869">
            <w:pPr>
              <w:spacing w:line="480" w:lineRule="auto"/>
              <w:jc w:val="center"/>
            </w:pPr>
            <w:r>
              <w:t>Note</w:t>
            </w:r>
          </w:p>
        </w:tc>
      </w:tr>
      <w:tr w:rsidR="006E0869" w14:paraId="1B01E866" w14:textId="77777777" w:rsidTr="00040B5D">
        <w:tc>
          <w:tcPr>
            <w:tcW w:w="9350" w:type="dxa"/>
          </w:tcPr>
          <w:p w14:paraId="24AA353D" w14:textId="4D933929" w:rsidR="00684CE7" w:rsidRDefault="00684CE7" w:rsidP="006E0869">
            <w:pPr>
              <w:spacing w:line="480" w:lineRule="auto"/>
            </w:pPr>
          </w:p>
          <w:p w14:paraId="7DD82139" w14:textId="549CC560" w:rsidR="006E0869" w:rsidRDefault="00AB1F88" w:rsidP="00AB1F88">
            <w:pPr>
              <w:spacing w:line="480" w:lineRule="auto"/>
            </w:pPr>
            <w:r>
              <w:t>- duration: double</w:t>
            </w:r>
          </w:p>
          <w:p w14:paraId="1D4CCDCB" w14:textId="77777777" w:rsidR="00AB1F88" w:rsidRDefault="00AB1F88" w:rsidP="00AB1F88">
            <w:pPr>
              <w:spacing w:line="480" w:lineRule="auto"/>
            </w:pPr>
            <w:r>
              <w:t>- octave: int</w:t>
            </w:r>
          </w:p>
          <w:p w14:paraId="267F9706" w14:textId="0E858861" w:rsidR="00AB1F88" w:rsidRDefault="00AB1F88" w:rsidP="00AB1F88">
            <w:pPr>
              <w:spacing w:line="480" w:lineRule="auto"/>
            </w:pPr>
            <w:r>
              <w:t>- repeat: boolean</w:t>
            </w:r>
          </w:p>
          <w:p w14:paraId="33CDB978" w14:textId="6BDC5961" w:rsidR="00AB1F88" w:rsidRDefault="00AB1F88" w:rsidP="00AB1F88">
            <w:pPr>
              <w:spacing w:line="480" w:lineRule="auto"/>
            </w:pPr>
            <w:r>
              <w:t>+ note: Pitch</w:t>
            </w:r>
          </w:p>
          <w:p w14:paraId="2C0D7302" w14:textId="65E2A8C6" w:rsidR="00AB1F88" w:rsidRDefault="00AB1F88" w:rsidP="006E0869">
            <w:pPr>
              <w:spacing w:line="480" w:lineRule="auto"/>
            </w:pPr>
            <w:r>
              <w:t>+ accidental: Accidental</w:t>
            </w:r>
          </w:p>
        </w:tc>
      </w:tr>
      <w:tr w:rsidR="006E0869" w14:paraId="693520A0" w14:textId="77777777" w:rsidTr="00040B5D">
        <w:tc>
          <w:tcPr>
            <w:tcW w:w="9350" w:type="dxa"/>
          </w:tcPr>
          <w:p w14:paraId="333D4E46" w14:textId="2713ADB7" w:rsidR="00684CE7" w:rsidRDefault="00684CE7" w:rsidP="00B21A95">
            <w:pPr>
              <w:spacing w:line="480" w:lineRule="auto"/>
            </w:pPr>
          </w:p>
          <w:p w14:paraId="7FF35930" w14:textId="77777777" w:rsidR="00B344EC" w:rsidRDefault="00AB1F88" w:rsidP="00AB1F88">
            <w:pPr>
              <w:spacing w:line="480" w:lineRule="auto"/>
            </w:pPr>
            <w:r>
              <w:t>- checkDuration (double)</w:t>
            </w:r>
          </w:p>
          <w:p w14:paraId="15AF2992" w14:textId="77777777" w:rsidR="00AB1F88" w:rsidRDefault="00AB1F88" w:rsidP="00AB1F88">
            <w:pPr>
              <w:spacing w:line="480" w:lineRule="auto"/>
            </w:pPr>
            <w:r>
              <w:t>- checkOctave (int)</w:t>
            </w:r>
          </w:p>
          <w:p w14:paraId="0B73E097" w14:textId="4866CF0C" w:rsidR="00AB1F88" w:rsidRDefault="00AB1F88" w:rsidP="00AB1F88">
            <w:pPr>
              <w:spacing w:line="480" w:lineRule="auto"/>
            </w:pPr>
            <w:r>
              <w:t>+ Note (double, Pitch, int, Accidental, boolean)</w:t>
            </w:r>
          </w:p>
          <w:p w14:paraId="6E3A59AD" w14:textId="77777777" w:rsidR="00AB1F88" w:rsidRDefault="00AB1F88" w:rsidP="00AB1F88">
            <w:pPr>
              <w:spacing w:line="480" w:lineRule="auto"/>
            </w:pPr>
            <w:r>
              <w:t>+ Note (double, Pitch, boolean)</w:t>
            </w:r>
          </w:p>
          <w:p w14:paraId="74E8402A" w14:textId="77777777" w:rsidR="00AC35F6" w:rsidRDefault="00AC35F6" w:rsidP="00AB1F88">
            <w:pPr>
              <w:spacing w:line="480" w:lineRule="auto"/>
            </w:pPr>
            <w:r>
              <w:t xml:space="preserve">+ getDuration </w:t>
            </w:r>
            <w:r>
              <w:rPr>
                <w:rFonts w:hint="eastAsia"/>
              </w:rPr>
              <w:t>(): double</w:t>
            </w:r>
          </w:p>
          <w:p w14:paraId="4C441B50" w14:textId="77777777" w:rsidR="00AC35F6" w:rsidRDefault="00AC35F6" w:rsidP="00AB1F88">
            <w:pPr>
              <w:spacing w:line="480" w:lineRule="auto"/>
            </w:pPr>
            <w:r>
              <w:t>+ setDuration (double)</w:t>
            </w:r>
          </w:p>
          <w:p w14:paraId="33611928" w14:textId="77777777" w:rsidR="00AC35F6" w:rsidRDefault="00AC35F6" w:rsidP="00AB1F88">
            <w:pPr>
              <w:spacing w:line="480" w:lineRule="auto"/>
            </w:pPr>
            <w:r>
              <w:t>+ isRepeat (): boolean</w:t>
            </w:r>
          </w:p>
          <w:p w14:paraId="6AE3251D" w14:textId="77777777" w:rsidR="00AC35F6" w:rsidRDefault="00AC35F6" w:rsidP="00AB1F88">
            <w:pPr>
              <w:spacing w:line="480" w:lineRule="auto"/>
            </w:pPr>
            <w:r>
              <w:t>+ play ()</w:t>
            </w:r>
          </w:p>
          <w:p w14:paraId="03DA4FD4" w14:textId="38FC19C7" w:rsidR="00AC35F6" w:rsidRDefault="00AC35F6" w:rsidP="00AB1F88">
            <w:pPr>
              <w:spacing w:line="480" w:lineRule="auto"/>
            </w:pPr>
            <w:r>
              <w:t>+ toString (): String</w:t>
            </w:r>
          </w:p>
        </w:tc>
      </w:tr>
    </w:tbl>
    <w:p w14:paraId="36318533" w14:textId="77777777" w:rsidR="006E0869" w:rsidRDefault="006E0869" w:rsidP="00B21A95">
      <w:pPr>
        <w:spacing w:line="480" w:lineRule="auto"/>
      </w:pPr>
    </w:p>
    <w:p w14:paraId="0352C214" w14:textId="77777777" w:rsidR="00040B5D" w:rsidRDefault="00040B5D" w:rsidP="00B21A95">
      <w:pPr>
        <w:spacing w:line="48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0B5D" w14:paraId="7D14384E" w14:textId="77777777" w:rsidTr="00040B5D">
        <w:tc>
          <w:tcPr>
            <w:tcW w:w="9350" w:type="dxa"/>
          </w:tcPr>
          <w:p w14:paraId="06797899" w14:textId="085D3492" w:rsidR="00040B5D" w:rsidRDefault="00AC35F6" w:rsidP="00AC35F6">
            <w:pPr>
              <w:spacing w:line="480" w:lineRule="auto"/>
              <w:jc w:val="center"/>
            </w:pPr>
            <w:r>
              <w:lastRenderedPageBreak/>
              <w:t>Melody</w:t>
            </w:r>
          </w:p>
        </w:tc>
      </w:tr>
      <w:tr w:rsidR="00040B5D" w14:paraId="074649C0" w14:textId="77777777" w:rsidTr="00040B5D">
        <w:tc>
          <w:tcPr>
            <w:tcW w:w="9350" w:type="dxa"/>
          </w:tcPr>
          <w:p w14:paraId="5B911E5C" w14:textId="77777777" w:rsidR="00040B5D" w:rsidRDefault="00040B5D" w:rsidP="00B21A95">
            <w:pPr>
              <w:spacing w:line="480" w:lineRule="auto"/>
            </w:pPr>
          </w:p>
          <w:p w14:paraId="7FC1F3E9" w14:textId="4DAA60F9" w:rsidR="00E62799" w:rsidRDefault="00E62799" w:rsidP="00AC35F6">
            <w:pPr>
              <w:spacing w:line="480" w:lineRule="auto"/>
            </w:pPr>
            <w:r>
              <w:t xml:space="preserve">+ </w:t>
            </w:r>
            <w:r w:rsidR="00AC35F6">
              <w:t xml:space="preserve">melody: </w:t>
            </w:r>
            <w:r w:rsidR="00664A1F">
              <w:t>Queue&lt;</w:t>
            </w:r>
            <w:r w:rsidR="00AC35F6">
              <w:t>Note</w:t>
            </w:r>
            <w:r w:rsidR="00664A1F">
              <w:t>&gt;</w:t>
            </w:r>
            <w:bookmarkStart w:id="0" w:name="_GoBack"/>
            <w:bookmarkEnd w:id="0"/>
          </w:p>
          <w:p w14:paraId="0BC1076B" w14:textId="0B2FAF54" w:rsidR="006E27A4" w:rsidRDefault="006E27A4" w:rsidP="006E27A4">
            <w:pPr>
              <w:spacing w:line="480" w:lineRule="auto"/>
            </w:pPr>
            <w:r>
              <w:t>- length: double</w:t>
            </w:r>
          </w:p>
        </w:tc>
      </w:tr>
      <w:tr w:rsidR="00040B5D" w14:paraId="2FE38341" w14:textId="77777777" w:rsidTr="00040B5D">
        <w:tc>
          <w:tcPr>
            <w:tcW w:w="9350" w:type="dxa"/>
          </w:tcPr>
          <w:p w14:paraId="69540AE7" w14:textId="06614010" w:rsidR="00040B5D" w:rsidRDefault="00040B5D" w:rsidP="00B21A95">
            <w:pPr>
              <w:spacing w:line="480" w:lineRule="auto"/>
            </w:pPr>
          </w:p>
          <w:p w14:paraId="51084322" w14:textId="77777777" w:rsidR="00E62799" w:rsidRDefault="00E62799" w:rsidP="006E27A4">
            <w:pPr>
              <w:spacing w:line="480" w:lineRule="auto"/>
            </w:pPr>
            <w:r>
              <w:t xml:space="preserve">+ </w:t>
            </w:r>
            <w:r w:rsidR="006E27A4">
              <w:t>input (Scanner)</w:t>
            </w:r>
          </w:p>
          <w:p w14:paraId="3D37280B" w14:textId="77777777" w:rsidR="006E27A4" w:rsidRDefault="006E27A4" w:rsidP="006E27A4">
            <w:pPr>
              <w:spacing w:line="480" w:lineRule="auto"/>
            </w:pPr>
            <w:r>
              <w:t>+ getLength (): double</w:t>
            </w:r>
          </w:p>
          <w:p w14:paraId="373B4D40" w14:textId="77777777" w:rsidR="006E27A4" w:rsidRDefault="006E27A4" w:rsidP="006E27A4">
            <w:pPr>
              <w:spacing w:line="480" w:lineRule="auto"/>
            </w:pPr>
            <w:r>
              <w:t>+ output (PrintStream)</w:t>
            </w:r>
          </w:p>
          <w:p w14:paraId="5F85649A" w14:textId="77777777" w:rsidR="006E27A4" w:rsidRDefault="006E27A4" w:rsidP="006E27A4">
            <w:pPr>
              <w:spacing w:line="480" w:lineRule="auto"/>
            </w:pPr>
            <w:r>
              <w:t>+ changeTempo (double)</w:t>
            </w:r>
          </w:p>
          <w:p w14:paraId="679B9826" w14:textId="77777777" w:rsidR="006E27A4" w:rsidRDefault="006E27A4" w:rsidP="006E27A4">
            <w:pPr>
              <w:spacing w:line="480" w:lineRule="auto"/>
            </w:pPr>
            <w:r>
              <w:t>+ reverse ()</w:t>
            </w:r>
          </w:p>
          <w:p w14:paraId="46FF2D8F" w14:textId="77777777" w:rsidR="006E27A4" w:rsidRDefault="006E27A4" w:rsidP="006E27A4">
            <w:pPr>
              <w:spacing w:line="480" w:lineRule="auto"/>
            </w:pPr>
            <w:r>
              <w:t>+ append ()</w:t>
            </w:r>
          </w:p>
          <w:p w14:paraId="445184D2" w14:textId="77777777" w:rsidR="006E27A4" w:rsidRDefault="006E27A4" w:rsidP="006E27A4">
            <w:pPr>
              <w:spacing w:line="480" w:lineRule="auto"/>
            </w:pPr>
            <w:r>
              <w:t>+ play ()</w:t>
            </w:r>
          </w:p>
          <w:p w14:paraId="2E87EEDE" w14:textId="5BE35C22" w:rsidR="006E27A4" w:rsidRDefault="006E27A4" w:rsidP="006E27A4">
            <w:pPr>
              <w:spacing w:line="480" w:lineRule="auto"/>
            </w:pPr>
            <w:r>
              <w:t>+ play (double)</w:t>
            </w:r>
          </w:p>
        </w:tc>
      </w:tr>
    </w:tbl>
    <w:p w14:paraId="4E6C48F0" w14:textId="77777777" w:rsidR="00040B5D" w:rsidRDefault="00040B5D" w:rsidP="00B21A95">
      <w:pPr>
        <w:spacing w:line="480" w:lineRule="auto"/>
      </w:pPr>
    </w:p>
    <w:sectPr w:rsidR="00040B5D" w:rsidSect="001439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FA215" w14:textId="77777777" w:rsidR="00373711" w:rsidRDefault="00373711" w:rsidP="001C374F">
      <w:r>
        <w:separator/>
      </w:r>
    </w:p>
  </w:endnote>
  <w:endnote w:type="continuationSeparator" w:id="0">
    <w:p w14:paraId="1509C689" w14:textId="77777777" w:rsidR="00373711" w:rsidRDefault="00373711" w:rsidP="001C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1D2FA" w14:textId="77777777" w:rsidR="00373711" w:rsidRDefault="00373711" w:rsidP="001C374F">
      <w:r>
        <w:separator/>
      </w:r>
    </w:p>
  </w:footnote>
  <w:footnote w:type="continuationSeparator" w:id="0">
    <w:p w14:paraId="78E35B76" w14:textId="77777777" w:rsidR="00373711" w:rsidRDefault="00373711" w:rsidP="001C3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6C534" w14:textId="77777777" w:rsidR="007C44F4" w:rsidRPr="00DA2E5F" w:rsidRDefault="007C44F4" w:rsidP="00DA2E5F">
    <w:pPr>
      <w:pStyle w:val="a3"/>
      <w:spacing w:line="360" w:lineRule="auto"/>
      <w:rPr>
        <w:rFonts w:cs="Times New Roman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569"/>
    <w:multiLevelType w:val="hybridMultilevel"/>
    <w:tmpl w:val="8BCA3C70"/>
    <w:lvl w:ilvl="0" w:tplc="C4BCE25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971B0"/>
    <w:multiLevelType w:val="hybridMultilevel"/>
    <w:tmpl w:val="FEC43E50"/>
    <w:lvl w:ilvl="0" w:tplc="CC3008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33148"/>
    <w:multiLevelType w:val="hybridMultilevel"/>
    <w:tmpl w:val="2CF06314"/>
    <w:lvl w:ilvl="0" w:tplc="3FF4D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418D9"/>
    <w:multiLevelType w:val="hybridMultilevel"/>
    <w:tmpl w:val="2E9EA806"/>
    <w:lvl w:ilvl="0" w:tplc="D9C88A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668A6"/>
    <w:multiLevelType w:val="hybridMultilevel"/>
    <w:tmpl w:val="DB30413A"/>
    <w:lvl w:ilvl="0" w:tplc="BD0CEB7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40070"/>
    <w:multiLevelType w:val="hybridMultilevel"/>
    <w:tmpl w:val="65CA977C"/>
    <w:lvl w:ilvl="0" w:tplc="3EBC30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E12D0"/>
    <w:multiLevelType w:val="hybridMultilevel"/>
    <w:tmpl w:val="B3B47BD4"/>
    <w:lvl w:ilvl="0" w:tplc="AAD66E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B6B0B"/>
    <w:multiLevelType w:val="hybridMultilevel"/>
    <w:tmpl w:val="16FE56A2"/>
    <w:lvl w:ilvl="0" w:tplc="9098B4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815EE"/>
    <w:multiLevelType w:val="hybridMultilevel"/>
    <w:tmpl w:val="7C4870AC"/>
    <w:lvl w:ilvl="0" w:tplc="B1CA47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661EE"/>
    <w:multiLevelType w:val="hybridMultilevel"/>
    <w:tmpl w:val="E5EE9FC8"/>
    <w:lvl w:ilvl="0" w:tplc="0FACBE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F55D6"/>
    <w:multiLevelType w:val="hybridMultilevel"/>
    <w:tmpl w:val="0B62FB7A"/>
    <w:lvl w:ilvl="0" w:tplc="457E67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CD1DB8"/>
    <w:multiLevelType w:val="hybridMultilevel"/>
    <w:tmpl w:val="CD9451BE"/>
    <w:lvl w:ilvl="0" w:tplc="B1F8FF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69"/>
    <w:rsid w:val="000046AE"/>
    <w:rsid w:val="00040B5D"/>
    <w:rsid w:val="00092E7C"/>
    <w:rsid w:val="00143913"/>
    <w:rsid w:val="001C374F"/>
    <w:rsid w:val="00216B40"/>
    <w:rsid w:val="00320B51"/>
    <w:rsid w:val="0034484B"/>
    <w:rsid w:val="00373711"/>
    <w:rsid w:val="00385C7B"/>
    <w:rsid w:val="003918E0"/>
    <w:rsid w:val="003C76DE"/>
    <w:rsid w:val="004407B9"/>
    <w:rsid w:val="00455B38"/>
    <w:rsid w:val="004832E0"/>
    <w:rsid w:val="00497E92"/>
    <w:rsid w:val="004A1E25"/>
    <w:rsid w:val="004A52A6"/>
    <w:rsid w:val="004D292B"/>
    <w:rsid w:val="00525C3B"/>
    <w:rsid w:val="00533053"/>
    <w:rsid w:val="005416F8"/>
    <w:rsid w:val="005463B9"/>
    <w:rsid w:val="00631F67"/>
    <w:rsid w:val="00645689"/>
    <w:rsid w:val="00664A1F"/>
    <w:rsid w:val="00676151"/>
    <w:rsid w:val="00684CE7"/>
    <w:rsid w:val="006E0869"/>
    <w:rsid w:val="006E27A4"/>
    <w:rsid w:val="00716089"/>
    <w:rsid w:val="00723C5A"/>
    <w:rsid w:val="00724345"/>
    <w:rsid w:val="00753F42"/>
    <w:rsid w:val="007A075E"/>
    <w:rsid w:val="007C44F4"/>
    <w:rsid w:val="007C4BF7"/>
    <w:rsid w:val="007D09D2"/>
    <w:rsid w:val="008E6239"/>
    <w:rsid w:val="00976464"/>
    <w:rsid w:val="00987A9E"/>
    <w:rsid w:val="009C5038"/>
    <w:rsid w:val="009F3B8E"/>
    <w:rsid w:val="00A13792"/>
    <w:rsid w:val="00A32905"/>
    <w:rsid w:val="00A748D2"/>
    <w:rsid w:val="00AB1F88"/>
    <w:rsid w:val="00AC35F6"/>
    <w:rsid w:val="00AF5A73"/>
    <w:rsid w:val="00B057F6"/>
    <w:rsid w:val="00B21A95"/>
    <w:rsid w:val="00B344EC"/>
    <w:rsid w:val="00B45581"/>
    <w:rsid w:val="00C01D83"/>
    <w:rsid w:val="00CC18AB"/>
    <w:rsid w:val="00CD564A"/>
    <w:rsid w:val="00D25F7F"/>
    <w:rsid w:val="00D3440D"/>
    <w:rsid w:val="00D56EEE"/>
    <w:rsid w:val="00D56F15"/>
    <w:rsid w:val="00DA2E5F"/>
    <w:rsid w:val="00DF0203"/>
    <w:rsid w:val="00E42C58"/>
    <w:rsid w:val="00E62799"/>
    <w:rsid w:val="00E9175F"/>
    <w:rsid w:val="00EF61B7"/>
    <w:rsid w:val="00FB44C3"/>
    <w:rsid w:val="00FB7468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8A9DBF"/>
  <w15:docId w15:val="{45E5270F-D8E0-436C-B78A-1A8ED644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 w:themeColor="text1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74F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1C374F"/>
  </w:style>
  <w:style w:type="paragraph" w:styleId="a4">
    <w:name w:val="footer"/>
    <w:basedOn w:val="a"/>
    <w:link w:val="Char0"/>
    <w:uiPriority w:val="99"/>
    <w:unhideWhenUsed/>
    <w:rsid w:val="001C374F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1C374F"/>
  </w:style>
  <w:style w:type="paragraph" w:styleId="a5">
    <w:name w:val="Date"/>
    <w:basedOn w:val="a"/>
    <w:next w:val="a"/>
    <w:link w:val="Char1"/>
    <w:uiPriority w:val="99"/>
    <w:semiHidden/>
    <w:unhideWhenUsed/>
    <w:rsid w:val="006E0869"/>
  </w:style>
  <w:style w:type="character" w:customStyle="1" w:styleId="Char1">
    <w:name w:val="日期 Char"/>
    <w:basedOn w:val="a0"/>
    <w:link w:val="a5"/>
    <w:uiPriority w:val="99"/>
    <w:semiHidden/>
    <w:rsid w:val="006E0869"/>
  </w:style>
  <w:style w:type="table" w:styleId="a6">
    <w:name w:val="Table Grid"/>
    <w:basedOn w:val="a1"/>
    <w:uiPriority w:val="59"/>
    <w:rsid w:val="006E0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E0869"/>
    <w:pPr>
      <w:ind w:left="720"/>
      <w:contextualSpacing/>
    </w:pPr>
  </w:style>
  <w:style w:type="paragraph" w:styleId="a8">
    <w:name w:val="Balloon Text"/>
    <w:basedOn w:val="a"/>
    <w:link w:val="Char2"/>
    <w:uiPriority w:val="99"/>
    <w:semiHidden/>
    <w:unhideWhenUsed/>
    <w:rsid w:val="00D56EEE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56EE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T\Documents\&#33258;&#23450;&#20041;%20Office%20&#27169;&#26495;\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Sample.dotm</Template>
  <TotalTime>51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 River Community College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</dc:creator>
  <cp:lastModifiedBy>' K</cp:lastModifiedBy>
  <cp:revision>8</cp:revision>
  <cp:lastPrinted>2015-01-14T05:45:00Z</cp:lastPrinted>
  <dcterms:created xsi:type="dcterms:W3CDTF">2015-01-21T00:14:00Z</dcterms:created>
  <dcterms:modified xsi:type="dcterms:W3CDTF">2015-02-09T22:32:00Z</dcterms:modified>
</cp:coreProperties>
</file>