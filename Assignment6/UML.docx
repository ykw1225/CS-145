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42FD" w14:textId="77777777" w:rsidR="00645689" w:rsidRDefault="006E0869" w:rsidP="006E0869">
      <w:pPr>
        <w:spacing w:line="360" w:lineRule="auto"/>
      </w:pPr>
      <w:r>
        <w:t>Kit Wong</w:t>
      </w:r>
    </w:p>
    <w:p w14:paraId="38FDDF05" w14:textId="26908B9C" w:rsidR="006E0869" w:rsidRDefault="00D22CC2" w:rsidP="006E0869">
      <w:pPr>
        <w:spacing w:line="360" w:lineRule="auto"/>
      </w:pPr>
      <w:r>
        <w:t>3</w:t>
      </w:r>
      <w:r w:rsidR="006E0869">
        <w:t>-</w:t>
      </w:r>
      <w:r w:rsidR="008C3ED1">
        <w:t>10</w:t>
      </w:r>
      <w:r w:rsidR="006E0869">
        <w:t>-2015</w:t>
      </w:r>
    </w:p>
    <w:p w14:paraId="7E618713" w14:textId="77777777" w:rsidR="006E0869" w:rsidRDefault="006E0869" w:rsidP="00B21A95">
      <w:pPr>
        <w:spacing w:line="480" w:lineRule="auto"/>
      </w:pPr>
      <w:r>
        <w:t>UML Diagram</w:t>
      </w:r>
    </w:p>
    <w:p w14:paraId="7E87CFF2" w14:textId="77777777" w:rsidR="00684CE7" w:rsidRDefault="00684CE7" w:rsidP="00B21A95">
      <w:pPr>
        <w:spacing w:line="480" w:lineRule="auto"/>
      </w:pPr>
    </w:p>
    <w:p w14:paraId="11E6E958" w14:textId="77777777" w:rsidR="00385C7B" w:rsidRDefault="00385C7B" w:rsidP="00B21A95">
      <w:pPr>
        <w:spacing w:line="48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869" w14:paraId="591C104D" w14:textId="77777777" w:rsidTr="00B344EC">
        <w:tc>
          <w:tcPr>
            <w:tcW w:w="9350" w:type="dxa"/>
          </w:tcPr>
          <w:p w14:paraId="3B41746B" w14:textId="7AD69A6D" w:rsidR="006E0869" w:rsidRDefault="008C3ED1" w:rsidP="006E0869">
            <w:pPr>
              <w:spacing w:line="480" w:lineRule="auto"/>
              <w:jc w:val="center"/>
            </w:pPr>
            <w:r>
              <w:t>AnagramSolver</w:t>
            </w:r>
          </w:p>
        </w:tc>
      </w:tr>
      <w:tr w:rsidR="006E0869" w14:paraId="1B01E866" w14:textId="77777777" w:rsidTr="00040B5D">
        <w:tc>
          <w:tcPr>
            <w:tcW w:w="9350" w:type="dxa"/>
          </w:tcPr>
          <w:p w14:paraId="24AA353D" w14:textId="55172B4B" w:rsidR="00684CE7" w:rsidRDefault="00684CE7" w:rsidP="006E0869">
            <w:pPr>
              <w:spacing w:line="480" w:lineRule="auto"/>
            </w:pPr>
          </w:p>
          <w:p w14:paraId="2C0D7302" w14:textId="037CF75C" w:rsidR="00AB1F88" w:rsidRDefault="00AB1F88" w:rsidP="008C3ED1">
            <w:pPr>
              <w:spacing w:line="480" w:lineRule="auto"/>
            </w:pPr>
            <w:r>
              <w:t xml:space="preserve">- </w:t>
            </w:r>
            <w:r w:rsidR="008C3ED1">
              <w:t>dict: List&lt;String&gt;</w:t>
            </w:r>
          </w:p>
        </w:tc>
      </w:tr>
      <w:tr w:rsidR="006E0869" w14:paraId="693520A0" w14:textId="77777777" w:rsidTr="00040B5D">
        <w:tc>
          <w:tcPr>
            <w:tcW w:w="9350" w:type="dxa"/>
          </w:tcPr>
          <w:p w14:paraId="333D4E46" w14:textId="58DD6A0C" w:rsidR="00684CE7" w:rsidRDefault="00684CE7" w:rsidP="00B21A95">
            <w:pPr>
              <w:spacing w:line="480" w:lineRule="auto"/>
            </w:pPr>
          </w:p>
          <w:p w14:paraId="2517C5AC" w14:textId="77777777" w:rsidR="00DC2F58" w:rsidRDefault="00D22CC2" w:rsidP="008C3ED1">
            <w:pPr>
              <w:spacing w:line="480" w:lineRule="auto"/>
            </w:pPr>
            <w:r>
              <w:t>+</w:t>
            </w:r>
            <w:r w:rsidR="00AB1F88">
              <w:t xml:space="preserve"> </w:t>
            </w:r>
            <w:r w:rsidR="008C3ED1">
              <w:t>AnagramSolver(List&lt;String&gt;)</w:t>
            </w:r>
          </w:p>
          <w:p w14:paraId="2D0DDF0C" w14:textId="77777777" w:rsidR="008C3ED1" w:rsidRDefault="008C3ED1" w:rsidP="008C3ED1">
            <w:pPr>
              <w:spacing w:line="480" w:lineRule="auto"/>
            </w:pPr>
            <w:r>
              <w:t>+ print(String, int)</w:t>
            </w:r>
          </w:p>
          <w:p w14:paraId="257A1DFE" w14:textId="77777777" w:rsidR="008C3ED1" w:rsidRDefault="008C3ED1" w:rsidP="008C3ED1">
            <w:pPr>
              <w:spacing w:line="480" w:lineRule="auto"/>
            </w:pPr>
            <w:r>
              <w:t>- getPossible(LetterInventory): List&lt;String&gt;</w:t>
            </w:r>
          </w:p>
          <w:p w14:paraId="03DA4FD4" w14:textId="6E0B4ADF" w:rsidR="008C3ED1" w:rsidRDefault="008C3ED1" w:rsidP="008C3ED1">
            <w:pPr>
              <w:spacing w:line="480" w:lineRule="auto"/>
            </w:pPr>
            <w:r>
              <w:t>- printAll(int, LetterInventory, List&lt;String&gt;, List&lt;String&gt;)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4E6C48F0" w14:textId="77777777" w:rsidR="00040B5D" w:rsidRDefault="00040B5D" w:rsidP="00DC2F58">
      <w:pPr>
        <w:spacing w:line="480" w:lineRule="auto"/>
      </w:pPr>
    </w:p>
    <w:sectPr w:rsidR="00040B5D" w:rsidSect="001439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FA215" w14:textId="77777777" w:rsidR="00373711" w:rsidRDefault="00373711" w:rsidP="001C374F">
      <w:r>
        <w:separator/>
      </w:r>
    </w:p>
  </w:endnote>
  <w:endnote w:type="continuationSeparator" w:id="0">
    <w:p w14:paraId="1509C689" w14:textId="77777777" w:rsidR="00373711" w:rsidRDefault="00373711" w:rsidP="001C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1D2FA" w14:textId="77777777" w:rsidR="00373711" w:rsidRDefault="00373711" w:rsidP="001C374F">
      <w:r>
        <w:separator/>
      </w:r>
    </w:p>
  </w:footnote>
  <w:footnote w:type="continuationSeparator" w:id="0">
    <w:p w14:paraId="78E35B76" w14:textId="77777777" w:rsidR="00373711" w:rsidRDefault="00373711" w:rsidP="001C3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6C534" w14:textId="77777777" w:rsidR="007C44F4" w:rsidRPr="00DA2E5F" w:rsidRDefault="007C44F4" w:rsidP="00DA2E5F">
    <w:pPr>
      <w:pStyle w:val="a3"/>
      <w:spacing w:line="360" w:lineRule="auto"/>
      <w:rPr>
        <w:rFonts w:cs="Times New Roman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569"/>
    <w:multiLevelType w:val="hybridMultilevel"/>
    <w:tmpl w:val="8BCA3C70"/>
    <w:lvl w:ilvl="0" w:tplc="C4BCE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971B0"/>
    <w:multiLevelType w:val="hybridMultilevel"/>
    <w:tmpl w:val="FEC43E50"/>
    <w:lvl w:ilvl="0" w:tplc="CC3008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33148"/>
    <w:multiLevelType w:val="hybridMultilevel"/>
    <w:tmpl w:val="2CF06314"/>
    <w:lvl w:ilvl="0" w:tplc="3FF4D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418D9"/>
    <w:multiLevelType w:val="hybridMultilevel"/>
    <w:tmpl w:val="2E9EA806"/>
    <w:lvl w:ilvl="0" w:tplc="D9C88A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E425C"/>
    <w:multiLevelType w:val="hybridMultilevel"/>
    <w:tmpl w:val="EF16B0FC"/>
    <w:lvl w:ilvl="0" w:tplc="507E7EF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668A6"/>
    <w:multiLevelType w:val="hybridMultilevel"/>
    <w:tmpl w:val="DB30413A"/>
    <w:lvl w:ilvl="0" w:tplc="BD0CEB7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40070"/>
    <w:multiLevelType w:val="hybridMultilevel"/>
    <w:tmpl w:val="65CA977C"/>
    <w:lvl w:ilvl="0" w:tplc="3EBC3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E12D0"/>
    <w:multiLevelType w:val="hybridMultilevel"/>
    <w:tmpl w:val="B3B47BD4"/>
    <w:lvl w:ilvl="0" w:tplc="AAD66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B6B0B"/>
    <w:multiLevelType w:val="hybridMultilevel"/>
    <w:tmpl w:val="16FE56A2"/>
    <w:lvl w:ilvl="0" w:tplc="9098B4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060BE"/>
    <w:multiLevelType w:val="hybridMultilevel"/>
    <w:tmpl w:val="EAD4665A"/>
    <w:lvl w:ilvl="0" w:tplc="B44A2E0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815EE"/>
    <w:multiLevelType w:val="hybridMultilevel"/>
    <w:tmpl w:val="7C4870AC"/>
    <w:lvl w:ilvl="0" w:tplc="B1CA47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661EE"/>
    <w:multiLevelType w:val="hybridMultilevel"/>
    <w:tmpl w:val="E5EE9FC8"/>
    <w:lvl w:ilvl="0" w:tplc="0FACBE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6F55D6"/>
    <w:multiLevelType w:val="hybridMultilevel"/>
    <w:tmpl w:val="0B62FB7A"/>
    <w:lvl w:ilvl="0" w:tplc="457E67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D1DB8"/>
    <w:multiLevelType w:val="hybridMultilevel"/>
    <w:tmpl w:val="CD9451BE"/>
    <w:lvl w:ilvl="0" w:tplc="B1F8FF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13"/>
  </w:num>
  <w:num w:numId="7">
    <w:abstractNumId w:val="3"/>
  </w:num>
  <w:num w:numId="8">
    <w:abstractNumId w:val="0"/>
  </w:num>
  <w:num w:numId="9">
    <w:abstractNumId w:val="6"/>
  </w:num>
  <w:num w:numId="10">
    <w:abstractNumId w:val="8"/>
  </w:num>
  <w:num w:numId="11">
    <w:abstractNumId w:val="12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69"/>
    <w:rsid w:val="000046AE"/>
    <w:rsid w:val="00040B5D"/>
    <w:rsid w:val="00092E7C"/>
    <w:rsid w:val="00143913"/>
    <w:rsid w:val="001C374F"/>
    <w:rsid w:val="00216B40"/>
    <w:rsid w:val="00320B51"/>
    <w:rsid w:val="0034484B"/>
    <w:rsid w:val="00373711"/>
    <w:rsid w:val="00385C7B"/>
    <w:rsid w:val="003918E0"/>
    <w:rsid w:val="003C76DE"/>
    <w:rsid w:val="004407B9"/>
    <w:rsid w:val="00455B38"/>
    <w:rsid w:val="004832E0"/>
    <w:rsid w:val="00497E92"/>
    <w:rsid w:val="004A1E25"/>
    <w:rsid w:val="004A52A6"/>
    <w:rsid w:val="004D292B"/>
    <w:rsid w:val="00525C3B"/>
    <w:rsid w:val="00533053"/>
    <w:rsid w:val="005416F8"/>
    <w:rsid w:val="005463B9"/>
    <w:rsid w:val="00631F67"/>
    <w:rsid w:val="00645689"/>
    <w:rsid w:val="00676151"/>
    <w:rsid w:val="00684CE7"/>
    <w:rsid w:val="006E0869"/>
    <w:rsid w:val="006E27A4"/>
    <w:rsid w:val="00716089"/>
    <w:rsid w:val="00723C5A"/>
    <w:rsid w:val="00724345"/>
    <w:rsid w:val="00753F42"/>
    <w:rsid w:val="007A075E"/>
    <w:rsid w:val="007C44F4"/>
    <w:rsid w:val="007C4BF7"/>
    <w:rsid w:val="007D09D2"/>
    <w:rsid w:val="008C3ED1"/>
    <w:rsid w:val="008E6239"/>
    <w:rsid w:val="00976464"/>
    <w:rsid w:val="00987A9E"/>
    <w:rsid w:val="009C5038"/>
    <w:rsid w:val="009F3B8E"/>
    <w:rsid w:val="00A13792"/>
    <w:rsid w:val="00A32905"/>
    <w:rsid w:val="00A748D2"/>
    <w:rsid w:val="00AB1F88"/>
    <w:rsid w:val="00AC35F6"/>
    <w:rsid w:val="00AF5A73"/>
    <w:rsid w:val="00B057F6"/>
    <w:rsid w:val="00B21A95"/>
    <w:rsid w:val="00B344EC"/>
    <w:rsid w:val="00B45581"/>
    <w:rsid w:val="00C01D83"/>
    <w:rsid w:val="00C20CCF"/>
    <w:rsid w:val="00CC18AB"/>
    <w:rsid w:val="00CD564A"/>
    <w:rsid w:val="00D22CC2"/>
    <w:rsid w:val="00D25F7F"/>
    <w:rsid w:val="00D3440D"/>
    <w:rsid w:val="00D56EEE"/>
    <w:rsid w:val="00D56F15"/>
    <w:rsid w:val="00DA2E5F"/>
    <w:rsid w:val="00DC2F58"/>
    <w:rsid w:val="00DF0203"/>
    <w:rsid w:val="00E42C58"/>
    <w:rsid w:val="00E62799"/>
    <w:rsid w:val="00E9175F"/>
    <w:rsid w:val="00EF61B7"/>
    <w:rsid w:val="00FB44C3"/>
    <w:rsid w:val="00FB7468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28A9DBF"/>
  <w15:docId w15:val="{45E5270F-D8E0-436C-B78A-1A8ED644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 w:themeColor="text1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1C374F"/>
  </w:style>
  <w:style w:type="paragraph" w:styleId="a4">
    <w:name w:val="footer"/>
    <w:basedOn w:val="a"/>
    <w:link w:val="Char0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1C374F"/>
  </w:style>
  <w:style w:type="paragraph" w:styleId="a5">
    <w:name w:val="Date"/>
    <w:basedOn w:val="a"/>
    <w:next w:val="a"/>
    <w:link w:val="Char1"/>
    <w:uiPriority w:val="99"/>
    <w:semiHidden/>
    <w:unhideWhenUsed/>
    <w:rsid w:val="006E0869"/>
  </w:style>
  <w:style w:type="character" w:customStyle="1" w:styleId="Char1">
    <w:name w:val="日期 Char"/>
    <w:basedOn w:val="a0"/>
    <w:link w:val="a5"/>
    <w:uiPriority w:val="99"/>
    <w:semiHidden/>
    <w:rsid w:val="006E0869"/>
  </w:style>
  <w:style w:type="table" w:styleId="a6">
    <w:name w:val="Table Grid"/>
    <w:basedOn w:val="a1"/>
    <w:uiPriority w:val="59"/>
    <w:rsid w:val="006E0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E0869"/>
    <w:pPr>
      <w:ind w:left="720"/>
      <w:contextualSpacing/>
    </w:pPr>
  </w:style>
  <w:style w:type="paragraph" w:styleId="a8">
    <w:name w:val="Balloon Text"/>
    <w:basedOn w:val="a"/>
    <w:link w:val="Char2"/>
    <w:uiPriority w:val="99"/>
    <w:semiHidden/>
    <w:unhideWhenUsed/>
    <w:rsid w:val="00D56EEE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56EE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T\Documents\&#33258;&#23450;&#20041;%20Office%20&#27169;&#26495;\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Sample.dotm</Template>
  <TotalTime>86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 River Community College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</dc:creator>
  <cp:lastModifiedBy>' K</cp:lastModifiedBy>
  <cp:revision>11</cp:revision>
  <cp:lastPrinted>2015-01-14T05:45:00Z</cp:lastPrinted>
  <dcterms:created xsi:type="dcterms:W3CDTF">2015-01-21T00:14:00Z</dcterms:created>
  <dcterms:modified xsi:type="dcterms:W3CDTF">2015-03-11T04:51:00Z</dcterms:modified>
</cp:coreProperties>
</file>