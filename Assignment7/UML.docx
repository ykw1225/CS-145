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5F47DA">
      <w:pPr>
        <w:spacing w:line="360" w:lineRule="auto"/>
      </w:pPr>
      <w:r>
        <w:t>Kit Wong</w:t>
      </w:r>
    </w:p>
    <w:p w14:paraId="38FDDF05" w14:textId="569A3B5D" w:rsidR="006E0869" w:rsidRDefault="00D22CC2" w:rsidP="005F47DA">
      <w:pPr>
        <w:spacing w:line="360" w:lineRule="auto"/>
      </w:pPr>
      <w:r>
        <w:t>3</w:t>
      </w:r>
      <w:r w:rsidR="006E0869">
        <w:t>-</w:t>
      </w:r>
      <w:r w:rsidR="00286E97">
        <w:t>14</w:t>
      </w:r>
      <w:r w:rsidR="006E0869">
        <w:t>-2015</w:t>
      </w:r>
    </w:p>
    <w:p w14:paraId="11E6E958" w14:textId="23DCD00A" w:rsidR="00385C7B" w:rsidRDefault="006E0869" w:rsidP="005F47DA">
      <w:pPr>
        <w:spacing w:line="360" w:lineRule="auto"/>
      </w:pPr>
      <w:r>
        <w:t>UML Diagram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05565718" w:rsidR="006E0869" w:rsidRDefault="00286E97" w:rsidP="005F47DA">
            <w:pPr>
              <w:spacing w:line="360" w:lineRule="auto"/>
              <w:jc w:val="center"/>
            </w:pPr>
            <w:r>
              <w:t>QuestionNode</w:t>
            </w:r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7E66B0A8" w:rsidR="00684CE7" w:rsidRDefault="00684CE7" w:rsidP="005F47DA">
            <w:pPr>
              <w:spacing w:line="360" w:lineRule="auto"/>
            </w:pPr>
          </w:p>
          <w:p w14:paraId="77AFF32A" w14:textId="77777777" w:rsidR="00AB1F88" w:rsidRDefault="00286E97" w:rsidP="005F47DA">
            <w:pPr>
              <w:spacing w:line="360" w:lineRule="auto"/>
            </w:pPr>
            <w:r>
              <w:t>+ data: String</w:t>
            </w:r>
          </w:p>
          <w:p w14:paraId="4717FD8C" w14:textId="77777777" w:rsidR="00286E97" w:rsidRDefault="00286E97" w:rsidP="005F47DA">
            <w:pPr>
              <w:spacing w:line="360" w:lineRule="auto"/>
            </w:pPr>
            <w:r>
              <w:t>+ left: QuestionNode</w:t>
            </w:r>
          </w:p>
          <w:p w14:paraId="2C0D7302" w14:textId="44942434" w:rsidR="00286E97" w:rsidRDefault="00286E97" w:rsidP="005F47DA">
            <w:pPr>
              <w:spacing w:line="360" w:lineRule="auto"/>
            </w:pPr>
            <w:r>
              <w:t>+ right: QuestionNode</w:t>
            </w:r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58DD6A0C" w:rsidR="00684CE7" w:rsidRDefault="00684CE7" w:rsidP="005F47DA">
            <w:pPr>
              <w:spacing w:line="360" w:lineRule="auto"/>
            </w:pPr>
          </w:p>
          <w:p w14:paraId="2517C5AC" w14:textId="356119A5" w:rsidR="00DC2F58" w:rsidRDefault="00D22CC2" w:rsidP="005F47DA">
            <w:pPr>
              <w:spacing w:line="360" w:lineRule="auto"/>
            </w:pPr>
            <w:r>
              <w:t>+</w:t>
            </w:r>
            <w:r w:rsidR="00AB1F88">
              <w:t xml:space="preserve"> </w:t>
            </w:r>
            <w:r w:rsidR="00286E97">
              <w:t xml:space="preserve">QuestionNode(String, QuestionNode, </w:t>
            </w:r>
            <w:r w:rsidR="00286E97">
              <w:t>QuestionNode</w:t>
            </w:r>
            <w:r w:rsidR="00286E97">
              <w:t>)</w:t>
            </w:r>
          </w:p>
          <w:p w14:paraId="2D0DDF0C" w14:textId="730D9454" w:rsidR="008C3ED1" w:rsidRDefault="008C3ED1" w:rsidP="005F47DA">
            <w:pPr>
              <w:spacing w:line="360" w:lineRule="auto"/>
            </w:pPr>
            <w:r>
              <w:t xml:space="preserve">+ </w:t>
            </w:r>
            <w:r w:rsidR="00286E97">
              <w:t>QuestionNode(String)</w:t>
            </w:r>
          </w:p>
          <w:p w14:paraId="2313F00A" w14:textId="6F2A8517" w:rsidR="00286E97" w:rsidRDefault="00286E97" w:rsidP="005F47DA">
            <w:pPr>
              <w:spacing w:line="360" w:lineRule="auto"/>
            </w:pPr>
            <w:r>
              <w:t>+</w:t>
            </w:r>
            <w:r w:rsidR="008C3ED1">
              <w:t xml:space="preserve"> </w:t>
            </w:r>
            <w:r>
              <w:t>QuestionNode</w:t>
            </w:r>
            <w:r>
              <w:t>()</w:t>
            </w:r>
          </w:p>
          <w:p w14:paraId="03DA4FD4" w14:textId="5C2AC19A" w:rsidR="008C3ED1" w:rsidRDefault="008C3ED1" w:rsidP="005F47DA">
            <w:pPr>
              <w:spacing w:line="360" w:lineRule="auto"/>
            </w:pPr>
            <w:r>
              <w:t xml:space="preserve">- </w:t>
            </w:r>
            <w:r w:rsidR="00286E97">
              <w:t>leaf(): boolean</w:t>
            </w:r>
          </w:p>
        </w:tc>
      </w:tr>
    </w:tbl>
    <w:p w14:paraId="733A0A54" w14:textId="33676E29" w:rsidR="005F47DA" w:rsidRDefault="005F47DA" w:rsidP="005F47DA">
      <w:pPr>
        <w:spacing w:line="36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E97" w14:paraId="2A9499B9" w14:textId="77777777" w:rsidTr="004364AC">
        <w:tc>
          <w:tcPr>
            <w:tcW w:w="9350" w:type="dxa"/>
          </w:tcPr>
          <w:p w14:paraId="20E2744E" w14:textId="7337471B" w:rsidR="00286E97" w:rsidRDefault="00286E97" w:rsidP="005F47DA">
            <w:pPr>
              <w:spacing w:line="360" w:lineRule="auto"/>
              <w:jc w:val="center"/>
            </w:pPr>
            <w:r>
              <w:t>Question</w:t>
            </w:r>
            <w:r>
              <w:t>Tree</w:t>
            </w:r>
          </w:p>
        </w:tc>
      </w:tr>
      <w:tr w:rsidR="00286E97" w14:paraId="1372E75C" w14:textId="77777777" w:rsidTr="004364AC">
        <w:tc>
          <w:tcPr>
            <w:tcW w:w="9350" w:type="dxa"/>
          </w:tcPr>
          <w:p w14:paraId="21DA0954" w14:textId="77777777" w:rsidR="00286E97" w:rsidRDefault="00286E97" w:rsidP="005F47DA">
            <w:pPr>
              <w:spacing w:line="360" w:lineRule="auto"/>
            </w:pPr>
          </w:p>
          <w:p w14:paraId="3864F0B3" w14:textId="67744881" w:rsidR="00286E97" w:rsidRDefault="005F47DA" w:rsidP="005F47DA">
            <w:pPr>
              <w:spacing w:line="360" w:lineRule="auto"/>
            </w:pPr>
            <w:r>
              <w:t>- overallRoot: QuestionNode</w:t>
            </w:r>
          </w:p>
        </w:tc>
      </w:tr>
      <w:tr w:rsidR="00286E97" w14:paraId="5C2E0F8C" w14:textId="77777777" w:rsidTr="004364AC">
        <w:tc>
          <w:tcPr>
            <w:tcW w:w="9350" w:type="dxa"/>
          </w:tcPr>
          <w:p w14:paraId="3A227037" w14:textId="72B15982" w:rsidR="00286E97" w:rsidRDefault="00286E97" w:rsidP="005F47DA">
            <w:pPr>
              <w:spacing w:line="360" w:lineRule="auto"/>
            </w:pPr>
          </w:p>
          <w:p w14:paraId="5637C5DF" w14:textId="12CB99A7" w:rsidR="005F47DA" w:rsidRDefault="00286E97" w:rsidP="005F47DA">
            <w:pPr>
              <w:spacing w:line="360" w:lineRule="auto"/>
            </w:pPr>
            <w:r>
              <w:t xml:space="preserve">+ </w:t>
            </w:r>
            <w:r w:rsidR="005F47DA">
              <w:t>QuestionTree()</w:t>
            </w:r>
          </w:p>
          <w:p w14:paraId="27D2652D" w14:textId="77777777" w:rsidR="00286E97" w:rsidRDefault="005F47DA" w:rsidP="005F47DA">
            <w:pPr>
              <w:spacing w:line="360" w:lineRule="auto"/>
            </w:pPr>
            <w:r>
              <w:t>+ read(Scanner)</w:t>
            </w:r>
          </w:p>
          <w:p w14:paraId="0BA27D56" w14:textId="77777777" w:rsidR="005F47DA" w:rsidRDefault="005F47DA" w:rsidP="005F47DA">
            <w:pPr>
              <w:spacing w:line="360" w:lineRule="auto"/>
            </w:pPr>
            <w:r>
              <w:t xml:space="preserve">- read(Scanner, </w:t>
            </w:r>
            <w:r>
              <w:t>QuestionNode</w:t>
            </w:r>
            <w:r>
              <w:t xml:space="preserve">): </w:t>
            </w:r>
            <w:r>
              <w:t>QuestionNode</w:t>
            </w:r>
          </w:p>
          <w:p w14:paraId="73AF10E0" w14:textId="77777777" w:rsidR="005F47DA" w:rsidRDefault="005F47DA" w:rsidP="005F47DA">
            <w:pPr>
              <w:spacing w:line="360" w:lineRule="auto"/>
            </w:pPr>
            <w:r>
              <w:t>+ write(PrintStream)</w:t>
            </w:r>
          </w:p>
          <w:p w14:paraId="47FFFC20" w14:textId="77777777" w:rsidR="005F47DA" w:rsidRDefault="005F47DA" w:rsidP="005F47DA">
            <w:pPr>
              <w:spacing w:line="360" w:lineRule="auto"/>
            </w:pPr>
            <w:r>
              <w:t xml:space="preserve">- write(PrintStream, </w:t>
            </w:r>
            <w:r>
              <w:t>QuestionNode</w:t>
            </w:r>
            <w:r>
              <w:t>): PrintStream</w:t>
            </w:r>
          </w:p>
          <w:p w14:paraId="19A0E1CD" w14:textId="77777777" w:rsidR="005F47DA" w:rsidRDefault="005F47DA" w:rsidP="005F47DA">
            <w:pPr>
              <w:spacing w:line="360" w:lineRule="auto"/>
            </w:pPr>
            <w:r>
              <w:t>+ yesTo(String): boolean</w:t>
            </w:r>
          </w:p>
          <w:p w14:paraId="2FFC0750" w14:textId="77777777" w:rsidR="005F47DA" w:rsidRDefault="005F47DA" w:rsidP="005F47DA">
            <w:pPr>
              <w:spacing w:line="360" w:lineRule="auto"/>
            </w:pPr>
            <w:r>
              <w:t>+ askQuestion()</w:t>
            </w:r>
          </w:p>
          <w:p w14:paraId="4DB60D6E" w14:textId="1417BCAA" w:rsidR="005F47DA" w:rsidRDefault="005F47DA" w:rsidP="005F47DA">
            <w:pPr>
              <w:spacing w:line="360" w:lineRule="auto"/>
            </w:pPr>
            <w:r>
              <w:t>-askQuestion(</w:t>
            </w:r>
            <w:r>
              <w:t>QuestionNode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QuestionNode</w:t>
            </w:r>
          </w:p>
        </w:tc>
        <w:bookmarkStart w:id="0" w:name="_GoBack"/>
        <w:bookmarkEnd w:id="0"/>
      </w:tr>
    </w:tbl>
    <w:p w14:paraId="03F40D4F" w14:textId="77777777" w:rsidR="00286E97" w:rsidRDefault="00286E97" w:rsidP="005F47DA">
      <w:pPr>
        <w:spacing w:line="360" w:lineRule="auto"/>
      </w:pPr>
    </w:p>
    <w:sectPr w:rsidR="00286E97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215" w14:textId="77777777" w:rsidR="00373711" w:rsidRDefault="00373711" w:rsidP="001C374F">
      <w:r>
        <w:separator/>
      </w:r>
    </w:p>
  </w:endnote>
  <w:endnote w:type="continuationSeparator" w:id="0">
    <w:p w14:paraId="1509C689" w14:textId="77777777" w:rsidR="00373711" w:rsidRDefault="00373711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1D2FA" w14:textId="77777777" w:rsidR="00373711" w:rsidRDefault="00373711" w:rsidP="001C374F">
      <w:r>
        <w:separator/>
      </w:r>
    </w:p>
  </w:footnote>
  <w:footnote w:type="continuationSeparator" w:id="0">
    <w:p w14:paraId="78E35B76" w14:textId="77777777" w:rsidR="00373711" w:rsidRDefault="00373711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569"/>
    <w:multiLevelType w:val="hybridMultilevel"/>
    <w:tmpl w:val="8BCA3C70"/>
    <w:lvl w:ilvl="0" w:tplc="C4BCE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8D9"/>
    <w:multiLevelType w:val="hybridMultilevel"/>
    <w:tmpl w:val="2E9EA806"/>
    <w:lvl w:ilvl="0" w:tplc="D9C88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E425C"/>
    <w:multiLevelType w:val="hybridMultilevel"/>
    <w:tmpl w:val="EF16B0FC"/>
    <w:lvl w:ilvl="0" w:tplc="507E7EF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40070"/>
    <w:multiLevelType w:val="hybridMultilevel"/>
    <w:tmpl w:val="65CA977C"/>
    <w:lvl w:ilvl="0" w:tplc="3EBC3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0B"/>
    <w:multiLevelType w:val="hybridMultilevel"/>
    <w:tmpl w:val="16FE56A2"/>
    <w:lvl w:ilvl="0" w:tplc="9098B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060BE"/>
    <w:multiLevelType w:val="hybridMultilevel"/>
    <w:tmpl w:val="EAD4665A"/>
    <w:lvl w:ilvl="0" w:tplc="B44A2E0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815EE"/>
    <w:multiLevelType w:val="hybridMultilevel"/>
    <w:tmpl w:val="7C4870AC"/>
    <w:lvl w:ilvl="0" w:tplc="B1CA4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F55D6"/>
    <w:multiLevelType w:val="hybridMultilevel"/>
    <w:tmpl w:val="0B62FB7A"/>
    <w:lvl w:ilvl="0" w:tplc="457E67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D1DB8"/>
    <w:multiLevelType w:val="hybridMultilevel"/>
    <w:tmpl w:val="CD9451BE"/>
    <w:lvl w:ilvl="0" w:tplc="B1F8F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13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12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286E97"/>
    <w:rsid w:val="00320B51"/>
    <w:rsid w:val="0034484B"/>
    <w:rsid w:val="00373711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5F47DA"/>
    <w:rsid w:val="00631F67"/>
    <w:rsid w:val="00645689"/>
    <w:rsid w:val="00676151"/>
    <w:rsid w:val="00684CE7"/>
    <w:rsid w:val="006E0869"/>
    <w:rsid w:val="006E27A4"/>
    <w:rsid w:val="00716089"/>
    <w:rsid w:val="00723C5A"/>
    <w:rsid w:val="00724345"/>
    <w:rsid w:val="00753F42"/>
    <w:rsid w:val="007A075E"/>
    <w:rsid w:val="007C44F4"/>
    <w:rsid w:val="007C4BF7"/>
    <w:rsid w:val="007D09D2"/>
    <w:rsid w:val="008C3ED1"/>
    <w:rsid w:val="008E6239"/>
    <w:rsid w:val="00976464"/>
    <w:rsid w:val="00987A9E"/>
    <w:rsid w:val="009C5038"/>
    <w:rsid w:val="009F3B8E"/>
    <w:rsid w:val="00A13792"/>
    <w:rsid w:val="00A32905"/>
    <w:rsid w:val="00A748D2"/>
    <w:rsid w:val="00AB1F88"/>
    <w:rsid w:val="00AC35F6"/>
    <w:rsid w:val="00AF5A73"/>
    <w:rsid w:val="00B057F6"/>
    <w:rsid w:val="00B21A95"/>
    <w:rsid w:val="00B344EC"/>
    <w:rsid w:val="00B45581"/>
    <w:rsid w:val="00C01D83"/>
    <w:rsid w:val="00C20CCF"/>
    <w:rsid w:val="00CC18AB"/>
    <w:rsid w:val="00CD564A"/>
    <w:rsid w:val="00D22CC2"/>
    <w:rsid w:val="00D25F7F"/>
    <w:rsid w:val="00D3440D"/>
    <w:rsid w:val="00D56EEE"/>
    <w:rsid w:val="00D56F15"/>
    <w:rsid w:val="00DA2E5F"/>
    <w:rsid w:val="00DC2F58"/>
    <w:rsid w:val="00DF0203"/>
    <w:rsid w:val="00E42C58"/>
    <w:rsid w:val="00E62799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148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12</cp:revision>
  <cp:lastPrinted>2015-01-14T05:45:00Z</cp:lastPrinted>
  <dcterms:created xsi:type="dcterms:W3CDTF">2015-01-21T00:14:00Z</dcterms:created>
  <dcterms:modified xsi:type="dcterms:W3CDTF">2015-03-13T04:23:00Z</dcterms:modified>
</cp:coreProperties>
</file>