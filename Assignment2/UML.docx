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342FD" w14:textId="77777777" w:rsidR="00645689" w:rsidRDefault="006E0869" w:rsidP="006E0869">
      <w:pPr>
        <w:spacing w:line="360" w:lineRule="auto"/>
      </w:pPr>
      <w:r>
        <w:t>Kit Wong</w:t>
      </w:r>
    </w:p>
    <w:p w14:paraId="38FDDF05" w14:textId="3675BD0B" w:rsidR="006E0869" w:rsidRDefault="006E0869" w:rsidP="006E0869">
      <w:pPr>
        <w:spacing w:line="360" w:lineRule="auto"/>
      </w:pPr>
      <w:r>
        <w:t>1-</w:t>
      </w:r>
      <w:r w:rsidR="003918E0">
        <w:t>2</w:t>
      </w:r>
      <w:r w:rsidR="00F20A13">
        <w:t>9</w:t>
      </w:r>
      <w:r>
        <w:t>-2015</w:t>
      </w:r>
    </w:p>
    <w:p w14:paraId="7E618713" w14:textId="77777777" w:rsidR="006E0869" w:rsidRDefault="006E0869" w:rsidP="00B21A95">
      <w:pPr>
        <w:spacing w:line="480" w:lineRule="auto"/>
      </w:pPr>
      <w:r>
        <w:t>UML Diagram</w:t>
      </w:r>
    </w:p>
    <w:p w14:paraId="7E87CFF2" w14:textId="77777777" w:rsidR="00684CE7" w:rsidRDefault="00684CE7" w:rsidP="00B21A95">
      <w:pPr>
        <w:spacing w:line="480" w:lineRule="auto"/>
      </w:pPr>
    </w:p>
    <w:p w14:paraId="11E6E958" w14:textId="77777777" w:rsidR="00385C7B" w:rsidRDefault="00385C7B" w:rsidP="00B21A95">
      <w:pPr>
        <w:spacing w:line="48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0869" w14:paraId="591C104D" w14:textId="77777777" w:rsidTr="00B344EC">
        <w:tc>
          <w:tcPr>
            <w:tcW w:w="9350" w:type="dxa"/>
          </w:tcPr>
          <w:p w14:paraId="3B41746B" w14:textId="5F827A55" w:rsidR="006E0869" w:rsidRDefault="00F20A13" w:rsidP="006E0869">
            <w:pPr>
              <w:spacing w:line="480" w:lineRule="auto"/>
              <w:jc w:val="center"/>
            </w:pPr>
            <w:proofErr w:type="spellStart"/>
            <w:r>
              <w:t>SortedIntList</w:t>
            </w:r>
            <w:proofErr w:type="spellEnd"/>
          </w:p>
        </w:tc>
      </w:tr>
      <w:tr w:rsidR="006E0869" w14:paraId="1B01E866" w14:textId="77777777" w:rsidTr="00040B5D">
        <w:tc>
          <w:tcPr>
            <w:tcW w:w="9350" w:type="dxa"/>
          </w:tcPr>
          <w:p w14:paraId="24AA353D" w14:textId="77777777" w:rsidR="00684CE7" w:rsidRDefault="00684CE7" w:rsidP="006E0869">
            <w:pPr>
              <w:spacing w:line="480" w:lineRule="auto"/>
            </w:pPr>
          </w:p>
          <w:p w14:paraId="30C921C7" w14:textId="18EDA231" w:rsidR="006E0869" w:rsidRDefault="00F20A13" w:rsidP="006E0869">
            <w:pPr>
              <w:spacing w:line="480" w:lineRule="auto"/>
            </w:pPr>
            <w:r>
              <w:t>+</w:t>
            </w:r>
            <w:r w:rsidR="006E0869">
              <w:t xml:space="preserve"> </w:t>
            </w:r>
            <w:r>
              <w:t>DEFAULT_CAPACITY</w:t>
            </w:r>
            <w:r w:rsidR="006E0869">
              <w:t xml:space="preserve">: </w:t>
            </w:r>
            <w:proofErr w:type="spellStart"/>
            <w:r w:rsidR="00B344EC">
              <w:t>int</w:t>
            </w:r>
            <w:proofErr w:type="spellEnd"/>
          </w:p>
          <w:p w14:paraId="2F21A71C" w14:textId="359C6273" w:rsidR="006E0869" w:rsidRDefault="006E0869" w:rsidP="006E0869">
            <w:pPr>
              <w:spacing w:line="480" w:lineRule="auto"/>
            </w:pPr>
            <w:r>
              <w:t xml:space="preserve">- </w:t>
            </w:r>
            <w:proofErr w:type="spellStart"/>
            <w:r w:rsidR="00F20A13">
              <w:t>intList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="00F20A13">
              <w:t>[]</w:t>
            </w:r>
          </w:p>
          <w:p w14:paraId="3914B284" w14:textId="78A5F313" w:rsidR="006E0869" w:rsidRDefault="006E0869" w:rsidP="006E0869">
            <w:pPr>
              <w:spacing w:line="480" w:lineRule="auto"/>
            </w:pPr>
            <w:r>
              <w:t xml:space="preserve">- </w:t>
            </w:r>
            <w:r w:rsidR="00F20A13">
              <w:t>size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C0D7302" w14:textId="6B78C007" w:rsidR="006E0869" w:rsidRDefault="006E0869" w:rsidP="00F20A13">
            <w:pPr>
              <w:spacing w:line="480" w:lineRule="auto"/>
            </w:pPr>
            <w:r>
              <w:t xml:space="preserve">- </w:t>
            </w:r>
            <w:r w:rsidR="00F20A13">
              <w:t>unique</w:t>
            </w:r>
            <w:r>
              <w:t xml:space="preserve">: </w:t>
            </w:r>
            <w:proofErr w:type="spellStart"/>
            <w:r w:rsidR="00F20A13">
              <w:t>boolean</w:t>
            </w:r>
            <w:proofErr w:type="spellEnd"/>
          </w:p>
        </w:tc>
      </w:tr>
      <w:tr w:rsidR="006E0869" w14:paraId="693520A0" w14:textId="77777777" w:rsidTr="00040B5D">
        <w:tc>
          <w:tcPr>
            <w:tcW w:w="9350" w:type="dxa"/>
          </w:tcPr>
          <w:p w14:paraId="333D4E46" w14:textId="03AE37D6" w:rsidR="00684CE7" w:rsidRDefault="00684CE7" w:rsidP="00B21A95">
            <w:pPr>
              <w:spacing w:line="480" w:lineRule="auto"/>
            </w:pPr>
          </w:p>
          <w:p w14:paraId="51F09644" w14:textId="0C1099CE" w:rsidR="006E0869" w:rsidRDefault="006E0869" w:rsidP="00B21A95">
            <w:pPr>
              <w:spacing w:line="480" w:lineRule="auto"/>
            </w:pPr>
            <w:r>
              <w:t xml:space="preserve">+ </w:t>
            </w:r>
            <w:proofErr w:type="spellStart"/>
            <w:r w:rsidR="00F20A13">
              <w:t>SortedIntList</w:t>
            </w:r>
            <w:proofErr w:type="spellEnd"/>
            <w:r w:rsidR="00F20A13">
              <w:t xml:space="preserve"> ()</w:t>
            </w:r>
          </w:p>
          <w:p w14:paraId="4775FD74" w14:textId="26C3ADAA" w:rsidR="00F20A13" w:rsidRDefault="00F20A13" w:rsidP="00F20A13">
            <w:pPr>
              <w:spacing w:line="480" w:lineRule="auto"/>
            </w:pPr>
            <w:r>
              <w:t xml:space="preserve">+ </w:t>
            </w:r>
            <w:proofErr w:type="spellStart"/>
            <w:r>
              <w:t>SortedIntList</w:t>
            </w:r>
            <w:proofErr w:type="spellEnd"/>
            <w:r>
              <w:t xml:space="preserve"> (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148913AD" w14:textId="3BEA2661" w:rsidR="00F20A13" w:rsidRDefault="00F20A13" w:rsidP="00F20A13">
            <w:pPr>
              <w:spacing w:line="480" w:lineRule="auto"/>
            </w:pPr>
            <w:r>
              <w:t xml:space="preserve">+ </w:t>
            </w:r>
            <w:proofErr w:type="spellStart"/>
            <w:r>
              <w:t>SortedIntList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65DCC5E" w14:textId="79B0665D" w:rsidR="00F20A13" w:rsidRDefault="00F20A13" w:rsidP="00B21A95">
            <w:pPr>
              <w:spacing w:line="480" w:lineRule="auto"/>
            </w:pPr>
            <w:r>
              <w:t xml:space="preserve">+ </w:t>
            </w:r>
            <w:proofErr w:type="spellStart"/>
            <w:r>
              <w:t>SortedIntList</w:t>
            </w:r>
            <w:proofErr w:type="spellEnd"/>
            <w:r>
              <w:t xml:space="preserve"> (</w:t>
            </w: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118DF3F" w14:textId="1B3D7D24" w:rsidR="00B344EC" w:rsidRDefault="00F20A13" w:rsidP="00B344EC">
            <w:pPr>
              <w:spacing w:line="480" w:lineRule="auto"/>
            </w:pPr>
            <w:r>
              <w:t>-</w:t>
            </w:r>
            <w:r w:rsidR="006E0869">
              <w:t xml:space="preserve"> </w:t>
            </w:r>
            <w:proofErr w:type="spellStart"/>
            <w:r>
              <w:t>enoughCapacity</w:t>
            </w:r>
            <w:proofErr w:type="spellEnd"/>
            <w:r>
              <w:t xml:space="preserve"> ()</w:t>
            </w:r>
          </w:p>
          <w:p w14:paraId="20F696C3" w14:textId="77777777" w:rsidR="00F20A13" w:rsidRDefault="00F20A13" w:rsidP="00B344EC">
            <w:pPr>
              <w:spacing w:line="480" w:lineRule="auto"/>
            </w:pPr>
            <w:r>
              <w:t xml:space="preserve">- </w:t>
            </w:r>
            <w:proofErr w:type="spellStart"/>
            <w:r>
              <w:t>checkCapacity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F0271A9" w14:textId="259B5CC2" w:rsidR="00F20A13" w:rsidRDefault="00F20A13" w:rsidP="00B344EC">
            <w:pPr>
              <w:spacing w:line="480" w:lineRule="auto"/>
            </w:pPr>
            <w:r>
              <w:t xml:space="preserve">- </w:t>
            </w:r>
            <w:proofErr w:type="spellStart"/>
            <w:r>
              <w:t>checkIndex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4424B0D" w14:textId="0E4623FE" w:rsidR="00F20A13" w:rsidRDefault="00F20A13" w:rsidP="00B344EC">
            <w:pPr>
              <w:spacing w:line="480" w:lineRule="auto"/>
            </w:pPr>
            <w:r>
              <w:t xml:space="preserve">- </w:t>
            </w:r>
            <w:proofErr w:type="spellStart"/>
            <w:r>
              <w:t>isEmpty</w:t>
            </w:r>
            <w:proofErr w:type="spellEnd"/>
            <w:r>
              <w:t xml:space="preserve"> (): </w:t>
            </w:r>
            <w:proofErr w:type="spellStart"/>
            <w:r>
              <w:t>boolean</w:t>
            </w:r>
            <w:proofErr w:type="spellEnd"/>
          </w:p>
          <w:p w14:paraId="70046CA4" w14:textId="77777777" w:rsidR="00F20A13" w:rsidRDefault="00217861" w:rsidP="00B344EC">
            <w:pPr>
              <w:spacing w:line="480" w:lineRule="auto"/>
            </w:pPr>
            <w:r>
              <w:t>- add 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A1B244D" w14:textId="77777777" w:rsidR="00217861" w:rsidRDefault="00217861" w:rsidP="00B344EC">
            <w:pPr>
              <w:spacing w:line="480" w:lineRule="auto"/>
            </w:pPr>
            <w:r>
              <w:t>+ add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5A0439E" w14:textId="77777777" w:rsidR="00217861" w:rsidRDefault="00217861" w:rsidP="00B344EC">
            <w:pPr>
              <w:spacing w:line="480" w:lineRule="auto"/>
            </w:pPr>
            <w:r>
              <w:t>+ remove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6311D68" w14:textId="77777777" w:rsidR="00217861" w:rsidRDefault="00217861" w:rsidP="00B344EC">
            <w:pPr>
              <w:spacing w:line="480" w:lineRule="auto"/>
            </w:pPr>
            <w:bookmarkStart w:id="0" w:name="_GoBack"/>
            <w:bookmarkEnd w:id="0"/>
          </w:p>
          <w:p w14:paraId="497A80D2" w14:textId="77777777" w:rsidR="00217861" w:rsidRDefault="00217861" w:rsidP="00B344EC">
            <w:pPr>
              <w:spacing w:line="480" w:lineRule="auto"/>
            </w:pPr>
            <w:r>
              <w:t>+ clear ()</w:t>
            </w:r>
          </w:p>
          <w:p w14:paraId="2E5CA0CD" w14:textId="123ADB6F" w:rsidR="00217861" w:rsidRDefault="00217861" w:rsidP="00B344EC">
            <w:pPr>
              <w:spacing w:line="480" w:lineRule="auto"/>
            </w:pPr>
            <w:r>
              <w:t>+ contain 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2592ABCF" w14:textId="77777777" w:rsidR="00217861" w:rsidRDefault="00217861" w:rsidP="00B344EC">
            <w:pPr>
              <w:spacing w:line="480" w:lineRule="auto"/>
            </w:pPr>
            <w:r>
              <w:t xml:space="preserve">+ </w:t>
            </w:r>
            <w:proofErr w:type="spellStart"/>
            <w:r>
              <w:t>indexOf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5932264E" w14:textId="77777777" w:rsidR="00217861" w:rsidRDefault="00217861" w:rsidP="00B344EC">
            <w:pPr>
              <w:spacing w:line="480" w:lineRule="auto"/>
            </w:pPr>
            <w:r>
              <w:t xml:space="preserve">+ min (): </w:t>
            </w:r>
            <w:proofErr w:type="spellStart"/>
            <w:r>
              <w:t>int</w:t>
            </w:r>
            <w:proofErr w:type="spellEnd"/>
          </w:p>
          <w:p w14:paraId="027CAA47" w14:textId="77777777" w:rsidR="00217861" w:rsidRDefault="00217861" w:rsidP="00B344EC">
            <w:pPr>
              <w:spacing w:line="480" w:lineRule="auto"/>
            </w:pPr>
            <w:r>
              <w:t xml:space="preserve">+ max(): </w:t>
            </w:r>
            <w:proofErr w:type="spellStart"/>
            <w:r>
              <w:t>int</w:t>
            </w:r>
            <w:proofErr w:type="spellEnd"/>
          </w:p>
          <w:p w14:paraId="7700F368" w14:textId="1B160781" w:rsidR="00217861" w:rsidRDefault="00217861" w:rsidP="00B344EC">
            <w:pPr>
              <w:spacing w:line="480" w:lineRule="auto"/>
            </w:pPr>
            <w:r>
              <w:t xml:space="preserve">+ </w:t>
            </w:r>
            <w:proofErr w:type="spellStart"/>
            <w:r>
              <w:t>getUnique</w:t>
            </w:r>
            <w:proofErr w:type="spellEnd"/>
            <w:r>
              <w:t xml:space="preserve"> (): </w:t>
            </w:r>
            <w:proofErr w:type="spellStart"/>
            <w:r>
              <w:t>boolean</w:t>
            </w:r>
            <w:proofErr w:type="spellEnd"/>
          </w:p>
          <w:p w14:paraId="297118D7" w14:textId="77777777" w:rsidR="00217861" w:rsidRDefault="00217861" w:rsidP="00B344EC">
            <w:pPr>
              <w:spacing w:line="480" w:lineRule="auto"/>
            </w:pPr>
            <w:r>
              <w:t xml:space="preserve">+ </w:t>
            </w:r>
            <w:proofErr w:type="spellStart"/>
            <w:r>
              <w:t>setUnique</w:t>
            </w:r>
            <w:proofErr w:type="spellEnd"/>
            <w:r>
              <w:t xml:space="preserve"> (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72D2AF44" w14:textId="77777777" w:rsidR="00217861" w:rsidRDefault="00217861" w:rsidP="00B344EC">
            <w:pPr>
              <w:spacing w:line="480" w:lineRule="auto"/>
            </w:pPr>
            <w:r>
              <w:t xml:space="preserve">+ size (): </w:t>
            </w:r>
            <w:proofErr w:type="spellStart"/>
            <w:r>
              <w:t>int</w:t>
            </w:r>
            <w:proofErr w:type="spellEnd"/>
          </w:p>
          <w:p w14:paraId="280F84F5" w14:textId="77777777" w:rsidR="00217861" w:rsidRDefault="00217861" w:rsidP="00B344EC">
            <w:pPr>
              <w:spacing w:line="480" w:lineRule="auto"/>
            </w:pPr>
            <w:r>
              <w:t xml:space="preserve">+ get (): </w:t>
            </w:r>
            <w:proofErr w:type="spellStart"/>
            <w:r>
              <w:t>int</w:t>
            </w:r>
            <w:proofErr w:type="spellEnd"/>
          </w:p>
          <w:p w14:paraId="39CCDFB0" w14:textId="77777777" w:rsidR="00217861" w:rsidRDefault="00217861" w:rsidP="00B344EC">
            <w:pPr>
              <w:spacing w:line="480" w:lineRule="auto"/>
            </w:pPr>
            <w:r>
              <w:t xml:space="preserve">+ capacity (): </w:t>
            </w:r>
            <w:proofErr w:type="spellStart"/>
            <w:r>
              <w:t>int</w:t>
            </w:r>
            <w:proofErr w:type="spellEnd"/>
          </w:p>
          <w:p w14:paraId="29D2E356" w14:textId="77777777" w:rsidR="00217861" w:rsidRDefault="00217861" w:rsidP="00B344EC">
            <w:pPr>
              <w:spacing w:line="480" w:lineRule="auto"/>
            </w:pPr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 xml:space="preserve"> (): String</w:t>
            </w:r>
          </w:p>
          <w:p w14:paraId="03DA4FD4" w14:textId="2AF077D0" w:rsidR="00217861" w:rsidRDefault="00217861" w:rsidP="00B344EC">
            <w:pPr>
              <w:spacing w:line="480" w:lineRule="auto"/>
              <w:rPr>
                <w:rFonts w:hint="eastAsia"/>
              </w:rPr>
            </w:pPr>
            <w:r>
              <w:t xml:space="preserve">+ </w:t>
            </w:r>
            <w:proofErr w:type="spellStart"/>
            <w:r>
              <w:t>ensureCapacity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14:paraId="36318533" w14:textId="77777777" w:rsidR="006E0869" w:rsidRDefault="006E0869" w:rsidP="00B21A95">
      <w:pPr>
        <w:spacing w:line="480" w:lineRule="auto"/>
      </w:pPr>
    </w:p>
    <w:p w14:paraId="0352C214" w14:textId="77777777" w:rsidR="00040B5D" w:rsidRDefault="00040B5D" w:rsidP="00B21A95">
      <w:pPr>
        <w:spacing w:line="480" w:lineRule="auto"/>
      </w:pPr>
    </w:p>
    <w:p w14:paraId="4E6C48F0" w14:textId="77777777" w:rsidR="00040B5D" w:rsidRDefault="00040B5D" w:rsidP="00B21A95">
      <w:pPr>
        <w:spacing w:line="480" w:lineRule="auto"/>
      </w:pPr>
    </w:p>
    <w:sectPr w:rsidR="00040B5D" w:rsidSect="001439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9EECF" w14:textId="77777777" w:rsidR="00B52D9E" w:rsidRDefault="00B52D9E" w:rsidP="001C374F">
      <w:r>
        <w:separator/>
      </w:r>
    </w:p>
  </w:endnote>
  <w:endnote w:type="continuationSeparator" w:id="0">
    <w:p w14:paraId="763AA888" w14:textId="77777777" w:rsidR="00B52D9E" w:rsidRDefault="00B52D9E" w:rsidP="001C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1CBEB" w14:textId="77777777" w:rsidR="00B52D9E" w:rsidRDefault="00B52D9E" w:rsidP="001C374F">
      <w:r>
        <w:separator/>
      </w:r>
    </w:p>
  </w:footnote>
  <w:footnote w:type="continuationSeparator" w:id="0">
    <w:p w14:paraId="45ABC0BC" w14:textId="77777777" w:rsidR="00B52D9E" w:rsidRDefault="00B52D9E" w:rsidP="001C3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6C534" w14:textId="77777777" w:rsidR="007C44F4" w:rsidRPr="00DA2E5F" w:rsidRDefault="007C44F4" w:rsidP="00DA2E5F">
    <w:pPr>
      <w:pStyle w:val="a3"/>
      <w:spacing w:line="360" w:lineRule="auto"/>
      <w:rPr>
        <w:rFonts w:cs="Times New Roman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971B0"/>
    <w:multiLevelType w:val="hybridMultilevel"/>
    <w:tmpl w:val="FEC43E50"/>
    <w:lvl w:ilvl="0" w:tplc="CC3008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33148"/>
    <w:multiLevelType w:val="hybridMultilevel"/>
    <w:tmpl w:val="2CF06314"/>
    <w:lvl w:ilvl="0" w:tplc="3FF4D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668A6"/>
    <w:multiLevelType w:val="hybridMultilevel"/>
    <w:tmpl w:val="DB30413A"/>
    <w:lvl w:ilvl="0" w:tplc="BD0CEB7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E12D0"/>
    <w:multiLevelType w:val="hybridMultilevel"/>
    <w:tmpl w:val="B3B47BD4"/>
    <w:lvl w:ilvl="0" w:tplc="AAD66E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661EE"/>
    <w:multiLevelType w:val="hybridMultilevel"/>
    <w:tmpl w:val="E5EE9FC8"/>
    <w:lvl w:ilvl="0" w:tplc="0FACBE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69"/>
    <w:rsid w:val="000046AE"/>
    <w:rsid w:val="00040B5D"/>
    <w:rsid w:val="00092E7C"/>
    <w:rsid w:val="00143913"/>
    <w:rsid w:val="001C374F"/>
    <w:rsid w:val="00216B40"/>
    <w:rsid w:val="00217861"/>
    <w:rsid w:val="00320B51"/>
    <w:rsid w:val="0034484B"/>
    <w:rsid w:val="00385C7B"/>
    <w:rsid w:val="003918E0"/>
    <w:rsid w:val="003C76DE"/>
    <w:rsid w:val="004407B9"/>
    <w:rsid w:val="00455B38"/>
    <w:rsid w:val="004832E0"/>
    <w:rsid w:val="00497E92"/>
    <w:rsid w:val="004A1E25"/>
    <w:rsid w:val="004A52A6"/>
    <w:rsid w:val="004D292B"/>
    <w:rsid w:val="00525C3B"/>
    <w:rsid w:val="00533053"/>
    <w:rsid w:val="005416F8"/>
    <w:rsid w:val="005463B9"/>
    <w:rsid w:val="00631F67"/>
    <w:rsid w:val="00645689"/>
    <w:rsid w:val="00676151"/>
    <w:rsid w:val="00684CE7"/>
    <w:rsid w:val="006E0869"/>
    <w:rsid w:val="00716089"/>
    <w:rsid w:val="00723C5A"/>
    <w:rsid w:val="00724345"/>
    <w:rsid w:val="00753F42"/>
    <w:rsid w:val="007A075E"/>
    <w:rsid w:val="007C44F4"/>
    <w:rsid w:val="007C4BF7"/>
    <w:rsid w:val="007D09D2"/>
    <w:rsid w:val="008E6239"/>
    <w:rsid w:val="00976464"/>
    <w:rsid w:val="00987A9E"/>
    <w:rsid w:val="009C5038"/>
    <w:rsid w:val="009F3B8E"/>
    <w:rsid w:val="00A13792"/>
    <w:rsid w:val="00A32905"/>
    <w:rsid w:val="00A748D2"/>
    <w:rsid w:val="00AF5A73"/>
    <w:rsid w:val="00B057F6"/>
    <w:rsid w:val="00B21A95"/>
    <w:rsid w:val="00B344EC"/>
    <w:rsid w:val="00B45581"/>
    <w:rsid w:val="00B52D9E"/>
    <w:rsid w:val="00C01D83"/>
    <w:rsid w:val="00CB784A"/>
    <w:rsid w:val="00CC18AB"/>
    <w:rsid w:val="00CD564A"/>
    <w:rsid w:val="00D25F7F"/>
    <w:rsid w:val="00D3440D"/>
    <w:rsid w:val="00D56EEE"/>
    <w:rsid w:val="00D56F15"/>
    <w:rsid w:val="00DA2E5F"/>
    <w:rsid w:val="00DF0203"/>
    <w:rsid w:val="00E42C58"/>
    <w:rsid w:val="00E62799"/>
    <w:rsid w:val="00E9175F"/>
    <w:rsid w:val="00EF61B7"/>
    <w:rsid w:val="00F20A13"/>
    <w:rsid w:val="00FB44C3"/>
    <w:rsid w:val="00FB7468"/>
    <w:rsid w:val="00F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A9DBF"/>
  <w15:docId w15:val="{45E5270F-D8E0-436C-B78A-1A8ED644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 w:themeColor="text1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74F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1C374F"/>
  </w:style>
  <w:style w:type="paragraph" w:styleId="a4">
    <w:name w:val="footer"/>
    <w:basedOn w:val="a"/>
    <w:link w:val="Char0"/>
    <w:uiPriority w:val="99"/>
    <w:unhideWhenUsed/>
    <w:rsid w:val="001C374F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1C374F"/>
  </w:style>
  <w:style w:type="paragraph" w:styleId="a5">
    <w:name w:val="Date"/>
    <w:basedOn w:val="a"/>
    <w:next w:val="a"/>
    <w:link w:val="Char1"/>
    <w:uiPriority w:val="99"/>
    <w:semiHidden/>
    <w:unhideWhenUsed/>
    <w:rsid w:val="006E0869"/>
  </w:style>
  <w:style w:type="character" w:customStyle="1" w:styleId="Char1">
    <w:name w:val="日期 Char"/>
    <w:basedOn w:val="a0"/>
    <w:link w:val="a5"/>
    <w:uiPriority w:val="99"/>
    <w:semiHidden/>
    <w:rsid w:val="006E0869"/>
  </w:style>
  <w:style w:type="table" w:styleId="a6">
    <w:name w:val="Table Grid"/>
    <w:basedOn w:val="a1"/>
    <w:uiPriority w:val="59"/>
    <w:rsid w:val="006E0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E0869"/>
    <w:pPr>
      <w:ind w:left="720"/>
      <w:contextualSpacing/>
    </w:pPr>
  </w:style>
  <w:style w:type="paragraph" w:styleId="a8">
    <w:name w:val="Balloon Text"/>
    <w:basedOn w:val="a"/>
    <w:link w:val="Char2"/>
    <w:uiPriority w:val="99"/>
    <w:semiHidden/>
    <w:unhideWhenUsed/>
    <w:rsid w:val="00D56EEE"/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56EEE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T\Documents\&#33258;&#23450;&#20041;%20Office%20&#27169;&#26495;\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Sample.dotm</Template>
  <TotalTime>36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 River Community College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</dc:creator>
  <cp:lastModifiedBy>' K</cp:lastModifiedBy>
  <cp:revision>7</cp:revision>
  <cp:lastPrinted>2015-01-14T05:45:00Z</cp:lastPrinted>
  <dcterms:created xsi:type="dcterms:W3CDTF">2015-01-21T00:14:00Z</dcterms:created>
  <dcterms:modified xsi:type="dcterms:W3CDTF">2015-01-30T00:21:00Z</dcterms:modified>
</cp:coreProperties>
</file>