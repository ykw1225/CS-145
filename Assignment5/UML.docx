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25E158C0" w:rsidR="006E0869" w:rsidRDefault="00D22CC2" w:rsidP="006E0869">
      <w:pPr>
        <w:spacing w:line="360" w:lineRule="auto"/>
      </w:pPr>
      <w:r>
        <w:t>3</w:t>
      </w:r>
      <w:r w:rsidR="006E0869">
        <w:t>-</w:t>
      </w:r>
      <w:r>
        <w:t>4</w:t>
      </w:r>
      <w:r w:rsidR="006E0869">
        <w:t>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B344EC">
        <w:tc>
          <w:tcPr>
            <w:tcW w:w="9350" w:type="dxa"/>
          </w:tcPr>
          <w:p w14:paraId="3B41746B" w14:textId="4FAD7AC0" w:rsidR="006E0869" w:rsidRDefault="00D22CC2" w:rsidP="006E0869">
            <w:pPr>
              <w:spacing w:line="480" w:lineRule="auto"/>
              <w:jc w:val="center"/>
            </w:pPr>
            <w:r>
              <w:t>GrammarSolver</w:t>
            </w:r>
          </w:p>
        </w:tc>
      </w:tr>
      <w:tr w:rsidR="006E0869" w14:paraId="1B01E866" w14:textId="77777777" w:rsidTr="00040B5D">
        <w:tc>
          <w:tcPr>
            <w:tcW w:w="9350" w:type="dxa"/>
          </w:tcPr>
          <w:p w14:paraId="24AA353D" w14:textId="55172B4B" w:rsidR="00684CE7" w:rsidRDefault="00684CE7" w:rsidP="006E0869">
            <w:pPr>
              <w:spacing w:line="480" w:lineRule="auto"/>
            </w:pPr>
          </w:p>
          <w:p w14:paraId="7DD82139" w14:textId="318BADA1" w:rsidR="00DC2F58" w:rsidRDefault="00AB1F88" w:rsidP="00DC2F58">
            <w:pPr>
              <w:spacing w:line="480" w:lineRule="auto"/>
            </w:pPr>
            <w:r>
              <w:t xml:space="preserve">- </w:t>
            </w:r>
            <w:r w:rsidR="00D22CC2">
              <w:t>map</w:t>
            </w:r>
            <w:r w:rsidR="00DC2F58">
              <w:t xml:space="preserve">: </w:t>
            </w:r>
            <w:r w:rsidR="00D22CC2">
              <w:t>Map&lt;String, String&gt;</w:t>
            </w:r>
          </w:p>
          <w:p w14:paraId="2C0D7302" w14:textId="7B132047" w:rsidR="00AB1F88" w:rsidRDefault="00DC2F58" w:rsidP="006E0869">
            <w:pPr>
              <w:spacing w:line="480" w:lineRule="auto"/>
            </w:pPr>
            <w:r>
              <w:t xml:space="preserve">- </w:t>
            </w:r>
            <w:r w:rsidR="00D22CC2">
              <w:t>nonTerminals:</w:t>
            </w:r>
            <w:r>
              <w:t xml:space="preserve"> </w:t>
            </w:r>
            <w:r w:rsidR="00D22CC2">
              <w:t>Set&lt;String&gt;</w:t>
            </w:r>
          </w:p>
        </w:tc>
      </w:tr>
      <w:tr w:rsidR="006E0869" w14:paraId="693520A0" w14:textId="77777777" w:rsidTr="00040B5D">
        <w:tc>
          <w:tcPr>
            <w:tcW w:w="9350" w:type="dxa"/>
          </w:tcPr>
          <w:p w14:paraId="333D4E46" w14:textId="4FFF2A77" w:rsidR="00684CE7" w:rsidRDefault="00684CE7" w:rsidP="00B21A95">
            <w:pPr>
              <w:spacing w:line="480" w:lineRule="auto"/>
            </w:pPr>
          </w:p>
          <w:p w14:paraId="1DD43121" w14:textId="0F89163D" w:rsidR="00AC35F6" w:rsidRDefault="00D22CC2" w:rsidP="00DC2F58">
            <w:pPr>
              <w:spacing w:line="480" w:lineRule="auto"/>
            </w:pPr>
            <w:r>
              <w:t>+</w:t>
            </w:r>
            <w:r w:rsidR="00AB1F88">
              <w:t xml:space="preserve"> </w:t>
            </w:r>
            <w:r>
              <w:t>GrammarSolver</w:t>
            </w:r>
            <w:r w:rsidR="00DC2F58">
              <w:t>(</w:t>
            </w:r>
            <w:r>
              <w:t>List&lt;String&gt;</w:t>
            </w:r>
            <w:r w:rsidR="00DC2F58">
              <w:t>)</w:t>
            </w:r>
          </w:p>
          <w:p w14:paraId="4850DBAF" w14:textId="1AF50C7F" w:rsidR="00DC2F58" w:rsidRDefault="00DC2F58" w:rsidP="00DC2F58">
            <w:pPr>
              <w:spacing w:line="480" w:lineRule="auto"/>
            </w:pPr>
            <w:r>
              <w:t xml:space="preserve">+ </w:t>
            </w:r>
            <w:r w:rsidR="00D22CC2">
              <w:t>contains</w:t>
            </w:r>
            <w:r>
              <w:t>(</w:t>
            </w:r>
            <w:r w:rsidR="00D22CC2">
              <w:t>String</w:t>
            </w:r>
            <w:r>
              <w:t>)</w:t>
            </w:r>
            <w:r w:rsidR="00D22CC2">
              <w:t>: boolean</w:t>
            </w:r>
          </w:p>
          <w:p w14:paraId="08E1D53F" w14:textId="058C7C34" w:rsidR="00DC2F58" w:rsidRDefault="00DC2F58" w:rsidP="00DC2F58">
            <w:pPr>
              <w:spacing w:line="480" w:lineRule="auto"/>
            </w:pPr>
            <w:r>
              <w:t xml:space="preserve">+ </w:t>
            </w:r>
            <w:r w:rsidR="00D22CC2">
              <w:t>get</w:t>
            </w:r>
            <w:r w:rsidR="00D22CC2">
              <w:rPr>
                <w:rFonts w:hint="eastAsia"/>
              </w:rPr>
              <w:t>Sy</w:t>
            </w:r>
            <w:r w:rsidR="00D22CC2">
              <w:t>mbols</w:t>
            </w:r>
            <w:r>
              <w:t>()</w:t>
            </w:r>
            <w:r w:rsidR="00D22CC2">
              <w:t>: Set&lt;String&gt;</w:t>
            </w:r>
          </w:p>
          <w:p w14:paraId="03DA4FD4" w14:textId="2554538C" w:rsidR="00DC2F58" w:rsidRDefault="00DC2F58" w:rsidP="00DC2F58">
            <w:pPr>
              <w:spacing w:line="480" w:lineRule="auto"/>
            </w:pPr>
            <w:r>
              <w:t xml:space="preserve">+ </w:t>
            </w:r>
            <w:r w:rsidR="00D22CC2">
              <w:t>generate</w:t>
            </w:r>
            <w:r>
              <w:t>(</w:t>
            </w:r>
            <w:r w:rsidR="00D22CC2">
              <w:t>String</w:t>
            </w:r>
            <w:r>
              <w:t>)</w:t>
            </w:r>
            <w:r w:rsidR="00D22CC2">
              <w:t>: String</w:t>
            </w:r>
          </w:p>
        </w:tc>
      </w:tr>
    </w:tbl>
    <w:p w14:paraId="4E6C48F0" w14:textId="77777777" w:rsidR="00040B5D" w:rsidRDefault="00040B5D" w:rsidP="00DC2F58">
      <w:pPr>
        <w:spacing w:line="480" w:lineRule="auto"/>
      </w:pPr>
      <w:bookmarkStart w:id="0" w:name="_GoBack"/>
      <w:bookmarkEnd w:id="0"/>
    </w:p>
    <w:sectPr w:rsidR="00040B5D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215" w14:textId="77777777" w:rsidR="00373711" w:rsidRDefault="00373711" w:rsidP="001C374F">
      <w:r>
        <w:separator/>
      </w:r>
    </w:p>
  </w:endnote>
  <w:endnote w:type="continuationSeparator" w:id="0">
    <w:p w14:paraId="1509C689" w14:textId="77777777" w:rsidR="00373711" w:rsidRDefault="00373711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1D2FA" w14:textId="77777777" w:rsidR="00373711" w:rsidRDefault="00373711" w:rsidP="001C374F">
      <w:r>
        <w:separator/>
      </w:r>
    </w:p>
  </w:footnote>
  <w:footnote w:type="continuationSeparator" w:id="0">
    <w:p w14:paraId="78E35B76" w14:textId="77777777" w:rsidR="00373711" w:rsidRDefault="00373711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569"/>
    <w:multiLevelType w:val="hybridMultilevel"/>
    <w:tmpl w:val="8BCA3C70"/>
    <w:lvl w:ilvl="0" w:tplc="C4BCE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1B0"/>
    <w:multiLevelType w:val="hybridMultilevel"/>
    <w:tmpl w:val="FEC43E50"/>
    <w:lvl w:ilvl="0" w:tplc="CC3008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33148"/>
    <w:multiLevelType w:val="hybridMultilevel"/>
    <w:tmpl w:val="2CF06314"/>
    <w:lvl w:ilvl="0" w:tplc="3FF4D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8D9"/>
    <w:multiLevelType w:val="hybridMultilevel"/>
    <w:tmpl w:val="2E9EA806"/>
    <w:lvl w:ilvl="0" w:tplc="D9C88A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0070"/>
    <w:multiLevelType w:val="hybridMultilevel"/>
    <w:tmpl w:val="65CA977C"/>
    <w:lvl w:ilvl="0" w:tplc="3EBC3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B6B0B"/>
    <w:multiLevelType w:val="hybridMultilevel"/>
    <w:tmpl w:val="16FE56A2"/>
    <w:lvl w:ilvl="0" w:tplc="9098B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815EE"/>
    <w:multiLevelType w:val="hybridMultilevel"/>
    <w:tmpl w:val="7C4870AC"/>
    <w:lvl w:ilvl="0" w:tplc="B1CA4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F55D6"/>
    <w:multiLevelType w:val="hybridMultilevel"/>
    <w:tmpl w:val="0B62FB7A"/>
    <w:lvl w:ilvl="0" w:tplc="457E67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D1DB8"/>
    <w:multiLevelType w:val="hybridMultilevel"/>
    <w:tmpl w:val="CD9451BE"/>
    <w:lvl w:ilvl="0" w:tplc="B1F8F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40B5D"/>
    <w:rsid w:val="00092E7C"/>
    <w:rsid w:val="00143913"/>
    <w:rsid w:val="001C374F"/>
    <w:rsid w:val="00216B40"/>
    <w:rsid w:val="00320B51"/>
    <w:rsid w:val="0034484B"/>
    <w:rsid w:val="00373711"/>
    <w:rsid w:val="00385C7B"/>
    <w:rsid w:val="003918E0"/>
    <w:rsid w:val="003C76DE"/>
    <w:rsid w:val="004407B9"/>
    <w:rsid w:val="00455B38"/>
    <w:rsid w:val="004832E0"/>
    <w:rsid w:val="00497E92"/>
    <w:rsid w:val="004A1E25"/>
    <w:rsid w:val="004A52A6"/>
    <w:rsid w:val="004D292B"/>
    <w:rsid w:val="00525C3B"/>
    <w:rsid w:val="00533053"/>
    <w:rsid w:val="005416F8"/>
    <w:rsid w:val="005463B9"/>
    <w:rsid w:val="00631F67"/>
    <w:rsid w:val="00645689"/>
    <w:rsid w:val="00676151"/>
    <w:rsid w:val="00684CE7"/>
    <w:rsid w:val="006E0869"/>
    <w:rsid w:val="006E27A4"/>
    <w:rsid w:val="00716089"/>
    <w:rsid w:val="00723C5A"/>
    <w:rsid w:val="00724345"/>
    <w:rsid w:val="00753F42"/>
    <w:rsid w:val="007A075E"/>
    <w:rsid w:val="007C44F4"/>
    <w:rsid w:val="007C4BF7"/>
    <w:rsid w:val="007D09D2"/>
    <w:rsid w:val="008E6239"/>
    <w:rsid w:val="00976464"/>
    <w:rsid w:val="00987A9E"/>
    <w:rsid w:val="009C5038"/>
    <w:rsid w:val="009F3B8E"/>
    <w:rsid w:val="00A13792"/>
    <w:rsid w:val="00A32905"/>
    <w:rsid w:val="00A748D2"/>
    <w:rsid w:val="00AB1F88"/>
    <w:rsid w:val="00AC35F6"/>
    <w:rsid w:val="00AF5A73"/>
    <w:rsid w:val="00B057F6"/>
    <w:rsid w:val="00B21A95"/>
    <w:rsid w:val="00B344EC"/>
    <w:rsid w:val="00B45581"/>
    <w:rsid w:val="00C01D83"/>
    <w:rsid w:val="00C20CCF"/>
    <w:rsid w:val="00CC18AB"/>
    <w:rsid w:val="00CD564A"/>
    <w:rsid w:val="00D22CC2"/>
    <w:rsid w:val="00D25F7F"/>
    <w:rsid w:val="00D3440D"/>
    <w:rsid w:val="00D56EEE"/>
    <w:rsid w:val="00D56F15"/>
    <w:rsid w:val="00DA2E5F"/>
    <w:rsid w:val="00DC2F58"/>
    <w:rsid w:val="00DF0203"/>
    <w:rsid w:val="00E42C58"/>
    <w:rsid w:val="00E62799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82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' K</cp:lastModifiedBy>
  <cp:revision>10</cp:revision>
  <cp:lastPrinted>2015-01-14T05:45:00Z</cp:lastPrinted>
  <dcterms:created xsi:type="dcterms:W3CDTF">2015-01-21T00:14:00Z</dcterms:created>
  <dcterms:modified xsi:type="dcterms:W3CDTF">2015-03-05T02:01:00Z</dcterms:modified>
</cp:coreProperties>
</file>